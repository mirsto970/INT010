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rutnt"/>
        <w:tblW w:w="84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49"/>
        <w:gridCol w:w="2478"/>
      </w:tblGrid>
      <w:tr w:rsidR="00AB791C" w:rsidRPr="00F169EF" w14:paraId="4D4EF6C1" w14:textId="77777777" w:rsidTr="004D70F4">
        <w:trPr>
          <w:trHeight w:hRule="exact" w:val="1094"/>
        </w:trPr>
        <w:tc>
          <w:tcPr>
            <w:tcW w:w="5949" w:type="dxa"/>
          </w:tcPr>
          <w:p w14:paraId="16DB4B90" w14:textId="77777777" w:rsidR="00F169EF" w:rsidRPr="00F169EF" w:rsidRDefault="00F169EF" w:rsidP="00F169EF">
            <w:pPr>
              <w:pStyle w:val="Rubrik1"/>
              <w:rPr>
                <w:sz w:val="48"/>
                <w:szCs w:val="48"/>
              </w:rPr>
            </w:pPr>
            <w:proofErr w:type="spellStart"/>
            <w:r w:rsidRPr="00F169EF">
              <w:rPr>
                <w:sz w:val="48"/>
                <w:szCs w:val="48"/>
              </w:rPr>
              <w:t>Request</w:t>
            </w:r>
            <w:proofErr w:type="spellEnd"/>
            <w:r w:rsidRPr="00F169EF">
              <w:rPr>
                <w:sz w:val="48"/>
                <w:szCs w:val="48"/>
              </w:rPr>
              <w:t xml:space="preserve"> For Change (RFC) </w:t>
            </w:r>
            <w:r w:rsidR="00DF74AC">
              <w:rPr>
                <w:sz w:val="48"/>
                <w:szCs w:val="48"/>
              </w:rPr>
              <w:t>-</w:t>
            </w:r>
            <w:r w:rsidR="002D5230">
              <w:rPr>
                <w:sz w:val="48"/>
                <w:szCs w:val="48"/>
              </w:rPr>
              <w:t>1392</w:t>
            </w:r>
          </w:p>
          <w:p w14:paraId="75EE85F6" w14:textId="77777777" w:rsidR="00AB791C" w:rsidRPr="00F169EF" w:rsidRDefault="00AB791C" w:rsidP="00AB791C">
            <w:pPr>
              <w:rPr>
                <w:sz w:val="48"/>
                <w:szCs w:val="48"/>
              </w:rPr>
            </w:pPr>
          </w:p>
        </w:tc>
        <w:tc>
          <w:tcPr>
            <w:tcW w:w="2478" w:type="dxa"/>
          </w:tcPr>
          <w:p w14:paraId="5A96267A" w14:textId="77777777" w:rsidR="00CC3D40" w:rsidRPr="00F169EF" w:rsidRDefault="00CC3D40" w:rsidP="00AB791C">
            <w:pPr>
              <w:rPr>
                <w:sz w:val="48"/>
                <w:szCs w:val="48"/>
              </w:rPr>
            </w:pPr>
          </w:p>
        </w:tc>
      </w:tr>
    </w:tbl>
    <w:p w14:paraId="695D1B2F" w14:textId="77777777" w:rsidR="00183D3B" w:rsidRDefault="00183D3B" w:rsidP="00F169EF">
      <w:pPr>
        <w:pStyle w:val="Rubrik1"/>
      </w:pPr>
    </w:p>
    <w:p w14:paraId="33E8C872" w14:textId="77777777" w:rsidR="00B45F26" w:rsidRDefault="00B45F26" w:rsidP="00F169EF">
      <w:pPr>
        <w:pStyle w:val="Rubrik1"/>
      </w:pPr>
      <w:r>
        <w:t>Del 1 – Fylls i av respektive bolag</w:t>
      </w:r>
    </w:p>
    <w:p w14:paraId="045E8640" w14:textId="77777777" w:rsidR="00B45F26" w:rsidRPr="00B45F26" w:rsidRDefault="00B45F26" w:rsidP="00B45F26"/>
    <w:tbl>
      <w:tblPr>
        <w:tblStyle w:val="Tabellrutnt"/>
        <w:tblW w:w="9889" w:type="dxa"/>
        <w:tblLayout w:type="fixed"/>
        <w:tblLook w:val="04A0" w:firstRow="1" w:lastRow="0" w:firstColumn="1" w:lastColumn="0" w:noHBand="0" w:noVBand="1"/>
      </w:tblPr>
      <w:tblGrid>
        <w:gridCol w:w="3085"/>
        <w:gridCol w:w="6804"/>
      </w:tblGrid>
      <w:tr w:rsidR="00B45F26" w14:paraId="1C18D9D8" w14:textId="77777777" w:rsidTr="00B45F26">
        <w:tc>
          <w:tcPr>
            <w:tcW w:w="3085" w:type="dxa"/>
          </w:tcPr>
          <w:p w14:paraId="3950E7A5" w14:textId="77777777" w:rsidR="00B45F26" w:rsidRPr="00B45F26" w:rsidRDefault="00B45F26" w:rsidP="007F0869">
            <w:pPr>
              <w:rPr>
                <w:b/>
                <w:lang w:val="nl-NL"/>
              </w:rPr>
            </w:pPr>
            <w:r w:rsidRPr="00B45F26">
              <w:rPr>
                <w:b/>
                <w:lang w:val="nl-NL"/>
              </w:rPr>
              <w:t>Fråga</w:t>
            </w:r>
          </w:p>
        </w:tc>
        <w:tc>
          <w:tcPr>
            <w:tcW w:w="6804" w:type="dxa"/>
          </w:tcPr>
          <w:p w14:paraId="6FD366BA" w14:textId="77777777" w:rsidR="00B45F26" w:rsidRPr="00B45F26" w:rsidRDefault="00B45F26" w:rsidP="007F0869">
            <w:pPr>
              <w:rPr>
                <w:b/>
                <w:lang w:val="nl-NL"/>
              </w:rPr>
            </w:pPr>
            <w:r w:rsidRPr="00B45F26">
              <w:rPr>
                <w:b/>
                <w:lang w:val="nl-NL"/>
              </w:rPr>
              <w:t>Svar</w:t>
            </w:r>
          </w:p>
        </w:tc>
      </w:tr>
      <w:tr w:rsidR="00B45F26" w14:paraId="1F99A46D" w14:textId="77777777" w:rsidTr="00B45F26">
        <w:tc>
          <w:tcPr>
            <w:tcW w:w="3085" w:type="dxa"/>
          </w:tcPr>
          <w:p w14:paraId="0069F915" w14:textId="77777777" w:rsidR="00B45F26" w:rsidRDefault="00584C3C" w:rsidP="007F0869">
            <w:pPr>
              <w:rPr>
                <w:lang w:val="nl-NL"/>
              </w:rPr>
            </w:pPr>
            <w:r>
              <w:rPr>
                <w:lang w:val="nl-NL"/>
              </w:rPr>
              <w:t>Vilket s</w:t>
            </w:r>
            <w:r w:rsidR="00B45F26">
              <w:rPr>
                <w:lang w:val="nl-NL"/>
              </w:rPr>
              <w:t>ystem avses?</w:t>
            </w:r>
          </w:p>
        </w:tc>
        <w:tc>
          <w:tcPr>
            <w:tcW w:w="6804" w:type="dxa"/>
          </w:tcPr>
          <w:p w14:paraId="7C854449" w14:textId="77777777" w:rsidR="00B45F26" w:rsidRDefault="00F90478" w:rsidP="007F0869">
            <w:pPr>
              <w:rPr>
                <w:lang w:val="nl-NL"/>
              </w:rPr>
            </w:pPr>
            <w:r>
              <w:rPr>
                <w:lang w:val="nl-NL"/>
              </w:rPr>
              <w:t>4PS</w:t>
            </w:r>
          </w:p>
        </w:tc>
      </w:tr>
      <w:tr w:rsidR="00890602" w14:paraId="033D8F4E" w14:textId="77777777" w:rsidTr="00B45F26">
        <w:tc>
          <w:tcPr>
            <w:tcW w:w="3085" w:type="dxa"/>
          </w:tcPr>
          <w:p w14:paraId="6445ADDB" w14:textId="77777777" w:rsidR="00890602" w:rsidRDefault="00890602" w:rsidP="00584C3C">
            <w:pPr>
              <w:rPr>
                <w:lang w:val="nl-NL"/>
              </w:rPr>
            </w:pPr>
            <w:r>
              <w:rPr>
                <w:lang w:val="nl-NL"/>
              </w:rPr>
              <w:t>Finns support-ärende(n)? Ange nr i så fall.</w:t>
            </w:r>
          </w:p>
        </w:tc>
        <w:tc>
          <w:tcPr>
            <w:tcW w:w="6804" w:type="dxa"/>
          </w:tcPr>
          <w:p w14:paraId="602B969B" w14:textId="77777777" w:rsidR="00890602" w:rsidRDefault="0041030D" w:rsidP="007F0869">
            <w:pPr>
              <w:rPr>
                <w:lang w:val="nl-NL"/>
              </w:rPr>
            </w:pPr>
            <w:r>
              <w:rPr>
                <w:lang w:val="nl-NL"/>
              </w:rPr>
              <w:t xml:space="preserve">Inga supportärenden men kopplat till tidigare </w:t>
            </w:r>
            <w:r w:rsidR="00732AFF">
              <w:rPr>
                <w:lang w:val="nl-NL"/>
              </w:rPr>
              <w:t xml:space="preserve">RCF-235C, </w:t>
            </w:r>
            <w:r>
              <w:rPr>
                <w:lang w:val="nl-NL"/>
              </w:rPr>
              <w:t>RFC-1118</w:t>
            </w:r>
            <w:r w:rsidR="00717E3B">
              <w:rPr>
                <w:lang w:val="nl-NL"/>
              </w:rPr>
              <w:t xml:space="preserve"> /1118b</w:t>
            </w:r>
            <w:r w:rsidR="00CC0AA1">
              <w:rPr>
                <w:lang w:val="nl-NL"/>
              </w:rPr>
              <w:t>,</w:t>
            </w:r>
            <w:r>
              <w:rPr>
                <w:lang w:val="nl-NL"/>
              </w:rPr>
              <w:t xml:space="preserve"> RFC-1177</w:t>
            </w:r>
            <w:r w:rsidR="00CC0AA1">
              <w:rPr>
                <w:lang w:val="nl-NL"/>
              </w:rPr>
              <w:t xml:space="preserve"> samt RFC</w:t>
            </w:r>
            <w:r w:rsidR="00445F07">
              <w:rPr>
                <w:lang w:val="nl-NL"/>
              </w:rPr>
              <w:t>-</w:t>
            </w:r>
            <w:r w:rsidR="00CC0AA1">
              <w:rPr>
                <w:lang w:val="nl-NL"/>
              </w:rPr>
              <w:t>1268</w:t>
            </w:r>
          </w:p>
        </w:tc>
      </w:tr>
      <w:tr w:rsidR="00B45F26" w14:paraId="7AB869FE" w14:textId="77777777" w:rsidTr="00B45F26">
        <w:tc>
          <w:tcPr>
            <w:tcW w:w="3085" w:type="dxa"/>
          </w:tcPr>
          <w:p w14:paraId="6BAF5263" w14:textId="77777777" w:rsidR="00B45F26" w:rsidRPr="00241E4F" w:rsidRDefault="00B45F26" w:rsidP="00584C3C">
            <w:pPr>
              <w:rPr>
                <w:i/>
                <w:lang w:val="nl-NL"/>
              </w:rPr>
            </w:pPr>
            <w:r>
              <w:rPr>
                <w:lang w:val="nl-NL"/>
              </w:rPr>
              <w:t>Vad är problemställningen</w:t>
            </w:r>
            <w:r w:rsidR="00584C3C">
              <w:rPr>
                <w:lang w:val="nl-NL"/>
              </w:rPr>
              <w:t>?</w:t>
            </w:r>
            <w:r>
              <w:rPr>
                <w:lang w:val="nl-NL"/>
              </w:rPr>
              <w:t xml:space="preserve"> </w:t>
            </w:r>
          </w:p>
        </w:tc>
        <w:tc>
          <w:tcPr>
            <w:tcW w:w="6804" w:type="dxa"/>
          </w:tcPr>
          <w:p w14:paraId="3FF8A2DE" w14:textId="77777777" w:rsidR="00445F07" w:rsidRDefault="00445F07" w:rsidP="00445F07">
            <w:pPr>
              <w:rPr>
                <w:lang w:val="nl-NL"/>
              </w:rPr>
            </w:pPr>
            <w:r>
              <w:rPr>
                <w:lang w:val="nl-NL"/>
              </w:rPr>
              <w:t>Assemblin AS har tagit beslut att införa ett system kallat Invo som är tänkt att ersätta Next från CITK. Det nya systemet skall kunna skapa projekt i 4PS på samma sätt som Next men det finns behov av några fler fält jämfört med Next.</w:t>
            </w:r>
          </w:p>
          <w:p w14:paraId="408CF5A4" w14:textId="77777777" w:rsidR="00B45F26" w:rsidRPr="001F314D" w:rsidRDefault="00B45F26" w:rsidP="007F0869">
            <w:pPr>
              <w:rPr>
                <w:szCs w:val="20"/>
                <w:lang w:val="nl-NL"/>
              </w:rPr>
            </w:pPr>
          </w:p>
        </w:tc>
      </w:tr>
      <w:tr w:rsidR="00B45F26" w:rsidRPr="00CC0AA1" w14:paraId="296DA9B4" w14:textId="77777777" w:rsidTr="00B45F26">
        <w:tc>
          <w:tcPr>
            <w:tcW w:w="3085" w:type="dxa"/>
          </w:tcPr>
          <w:p w14:paraId="0FC7382D" w14:textId="77777777" w:rsidR="00B45F26" w:rsidRDefault="00B45F26" w:rsidP="007F0869">
            <w:pPr>
              <w:rPr>
                <w:lang w:val="nl-NL"/>
              </w:rPr>
            </w:pPr>
            <w:r>
              <w:rPr>
                <w:lang w:val="nl-NL"/>
              </w:rPr>
              <w:t>Hur är det tänkt/hur vill man att det skall fungera?</w:t>
            </w:r>
          </w:p>
        </w:tc>
        <w:tc>
          <w:tcPr>
            <w:tcW w:w="6804" w:type="dxa"/>
          </w:tcPr>
          <w:p w14:paraId="68C2D669" w14:textId="278A6273" w:rsidR="0041030D" w:rsidRDefault="00CC0AA1" w:rsidP="0041030D">
            <w:r>
              <w:t xml:space="preserve">Vi har utgått från RFC 1268 som ursprungligen togs fram för att skapa och uppdatera underprojekt men </w:t>
            </w:r>
            <w:r w:rsidR="00732AFF">
              <w:t xml:space="preserve">vi har nu </w:t>
            </w:r>
            <w:r>
              <w:t xml:space="preserve">tänkt att </w:t>
            </w:r>
            <w:r w:rsidR="00445F07">
              <w:t xml:space="preserve">ett nytt webbserviceanrop kan användas för </w:t>
            </w:r>
            <w:r>
              <w:t>att skapa</w:t>
            </w:r>
            <w:r w:rsidR="000D09C0">
              <w:t>/uppdatera</w:t>
            </w:r>
            <w:r>
              <w:t xml:space="preserve"> både ett enkelprojekt och ett underprojekt</w:t>
            </w:r>
            <w:r w:rsidR="00445F07">
              <w:t>.</w:t>
            </w:r>
          </w:p>
          <w:p w14:paraId="15A85F9A" w14:textId="77777777" w:rsidR="00CC0AA1" w:rsidRDefault="00CC0AA1" w:rsidP="0041030D">
            <w:r>
              <w:t>Denna RFC avser alltså ett nytt Webbservice-anrop</w:t>
            </w:r>
            <w:r w:rsidR="00445F07">
              <w:t xml:space="preserve"> som skall läggas till i systemet, befintliga webbserviceanrop får inte ändras i nuläget</w:t>
            </w:r>
            <w:r w:rsidR="00732AFF">
              <w:t xml:space="preserve"> (de kommer att anropas från Next under en övergångsperiod)</w:t>
            </w:r>
            <w:r>
              <w:t>.</w:t>
            </w:r>
          </w:p>
          <w:p w14:paraId="7768482C" w14:textId="29AFD0D3" w:rsidR="00CC0AA1" w:rsidRDefault="00CC0AA1" w:rsidP="0041030D">
            <w:r w:rsidRPr="00CC0AA1">
              <w:t xml:space="preserve">På sikt kommer Next att </w:t>
            </w:r>
            <w:r>
              <w:t>avvecklas och de Webbserviceanrop som tagits fram med RFC-23</w:t>
            </w:r>
            <w:r w:rsidR="00732AFF">
              <w:t>5</w:t>
            </w:r>
            <w:r>
              <w:t>C samt RFC-1268 kommer att avvecklas.</w:t>
            </w:r>
          </w:p>
          <w:p w14:paraId="76A5A6C8" w14:textId="77777777" w:rsidR="0041030D" w:rsidRDefault="0041030D" w:rsidP="0041030D">
            <w:pPr>
              <w:rPr>
                <w:lang w:val="nl-NL"/>
              </w:rPr>
            </w:pPr>
          </w:p>
          <w:p w14:paraId="4BFC4EF3" w14:textId="77777777" w:rsidR="00F90478" w:rsidRPr="00A24F7E" w:rsidRDefault="00F90478" w:rsidP="007F0869">
            <w:pPr>
              <w:rPr>
                <w:lang w:val="nl-NL"/>
              </w:rPr>
            </w:pPr>
          </w:p>
        </w:tc>
      </w:tr>
      <w:tr w:rsidR="00B45F26" w:rsidRPr="00B45F26" w14:paraId="6273D86F" w14:textId="77777777" w:rsidTr="00B45F26">
        <w:tc>
          <w:tcPr>
            <w:tcW w:w="3085" w:type="dxa"/>
          </w:tcPr>
          <w:p w14:paraId="6F1427AB" w14:textId="77777777" w:rsidR="00B45F26" w:rsidRDefault="00B45F26" w:rsidP="007F0869">
            <w:pPr>
              <w:rPr>
                <w:lang w:val="nl-NL"/>
              </w:rPr>
            </w:pPr>
            <w:r>
              <w:rPr>
                <w:lang w:val="nl-NL"/>
              </w:rPr>
              <w:t>Finns det risker/komplexitet med förslaget?</w:t>
            </w:r>
          </w:p>
        </w:tc>
        <w:tc>
          <w:tcPr>
            <w:tcW w:w="6804" w:type="dxa"/>
          </w:tcPr>
          <w:p w14:paraId="7342BDAF" w14:textId="77777777" w:rsidR="00B45F26" w:rsidRDefault="003904F0" w:rsidP="007F0869">
            <w:pPr>
              <w:rPr>
                <w:lang w:val="nl-NL"/>
              </w:rPr>
            </w:pPr>
            <w:r>
              <w:rPr>
                <w:lang w:val="nl-NL"/>
              </w:rPr>
              <w:t>Nej</w:t>
            </w:r>
          </w:p>
        </w:tc>
      </w:tr>
      <w:tr w:rsidR="00B45F26" w:rsidRPr="003F7013" w14:paraId="30C44F66" w14:textId="77777777" w:rsidTr="00B45F26">
        <w:tc>
          <w:tcPr>
            <w:tcW w:w="3085" w:type="dxa"/>
          </w:tcPr>
          <w:p w14:paraId="11430FE4" w14:textId="77777777" w:rsidR="00B45F26" w:rsidRDefault="00B45F26" w:rsidP="007F0869">
            <w:pPr>
              <w:rPr>
                <w:lang w:val="nl-NL"/>
              </w:rPr>
            </w:pPr>
            <w:r>
              <w:rPr>
                <w:lang w:val="nl-NL"/>
              </w:rPr>
              <w:t>Vad är nyttan med förslaget/Business Case?</w:t>
            </w:r>
          </w:p>
        </w:tc>
        <w:tc>
          <w:tcPr>
            <w:tcW w:w="6804" w:type="dxa"/>
          </w:tcPr>
          <w:p w14:paraId="54C55114" w14:textId="77777777" w:rsidR="00B45F26" w:rsidRDefault="003904F0" w:rsidP="007F0869">
            <w:pPr>
              <w:rPr>
                <w:lang w:val="nl-NL"/>
              </w:rPr>
            </w:pPr>
            <w:r>
              <w:rPr>
                <w:lang w:val="nl-NL"/>
              </w:rPr>
              <w:t>Undvika dubbelarbete och få ett fungerande arbetsflöde</w:t>
            </w:r>
            <w:r w:rsidR="00183D3B">
              <w:rPr>
                <w:lang w:val="nl-NL"/>
              </w:rPr>
              <w:t xml:space="preserve"> för </w:t>
            </w:r>
            <w:r w:rsidR="00521A6C">
              <w:rPr>
                <w:lang w:val="nl-NL"/>
              </w:rPr>
              <w:t>projektledarna</w:t>
            </w:r>
            <w:r w:rsidR="00183D3B">
              <w:rPr>
                <w:lang w:val="nl-NL"/>
              </w:rPr>
              <w:t xml:space="preserve"> i Norge</w:t>
            </w:r>
            <w:r w:rsidR="00F34EBC">
              <w:rPr>
                <w:lang w:val="nl-NL"/>
              </w:rPr>
              <w:t xml:space="preserve"> när de arbetar i Invo</w:t>
            </w:r>
            <w:r>
              <w:rPr>
                <w:lang w:val="nl-NL"/>
              </w:rPr>
              <w:t xml:space="preserve">. All </w:t>
            </w:r>
            <w:r w:rsidR="00F34EBC">
              <w:rPr>
                <w:lang w:val="nl-NL"/>
              </w:rPr>
              <w:t>viktig projekt</w:t>
            </w:r>
            <w:r>
              <w:rPr>
                <w:lang w:val="nl-NL"/>
              </w:rPr>
              <w:t xml:space="preserve">information </w:t>
            </w:r>
            <w:r w:rsidR="00F34EBC">
              <w:rPr>
                <w:lang w:val="nl-NL"/>
              </w:rPr>
              <w:t>s</w:t>
            </w:r>
            <w:r>
              <w:rPr>
                <w:lang w:val="nl-NL"/>
              </w:rPr>
              <w:t xml:space="preserve">kall kunna </w:t>
            </w:r>
            <w:r w:rsidR="00F34EBC">
              <w:rPr>
                <w:lang w:val="nl-NL"/>
              </w:rPr>
              <w:t xml:space="preserve">matas in </w:t>
            </w:r>
            <w:r>
              <w:rPr>
                <w:lang w:val="nl-NL"/>
              </w:rPr>
              <w:t xml:space="preserve">i </w:t>
            </w:r>
            <w:r w:rsidR="00521A6C">
              <w:rPr>
                <w:lang w:val="nl-NL"/>
              </w:rPr>
              <w:t>Invo</w:t>
            </w:r>
            <w:r w:rsidR="00F34EBC">
              <w:rPr>
                <w:lang w:val="nl-NL"/>
              </w:rPr>
              <w:t xml:space="preserve"> och skickas till 4PS</w:t>
            </w:r>
            <w:r>
              <w:rPr>
                <w:lang w:val="nl-NL"/>
              </w:rPr>
              <w:t>.</w:t>
            </w:r>
          </w:p>
        </w:tc>
      </w:tr>
      <w:tr w:rsidR="00B45F26" w14:paraId="45FF8B58" w14:textId="77777777" w:rsidTr="00B45F26">
        <w:tc>
          <w:tcPr>
            <w:tcW w:w="3085" w:type="dxa"/>
          </w:tcPr>
          <w:p w14:paraId="7626BB71" w14:textId="77777777" w:rsidR="00B45F26" w:rsidRDefault="00B45F26" w:rsidP="007F0869">
            <w:pPr>
              <w:rPr>
                <w:lang w:val="nl-NL"/>
              </w:rPr>
            </w:pPr>
            <w:r>
              <w:rPr>
                <w:lang w:val="nl-NL"/>
              </w:rPr>
              <w:t>Beställare: Från vem kommer önskemålet?</w:t>
            </w:r>
          </w:p>
        </w:tc>
        <w:tc>
          <w:tcPr>
            <w:tcW w:w="6804" w:type="dxa"/>
          </w:tcPr>
          <w:p w14:paraId="46F1D184" w14:textId="77777777" w:rsidR="00B45F26" w:rsidRDefault="003904F0" w:rsidP="007F0869">
            <w:pPr>
              <w:rPr>
                <w:lang w:val="nl-NL"/>
              </w:rPr>
            </w:pPr>
            <w:r>
              <w:rPr>
                <w:lang w:val="nl-NL"/>
              </w:rPr>
              <w:t>Assemblin AS, Tron Heidenstrøm</w:t>
            </w:r>
          </w:p>
        </w:tc>
      </w:tr>
      <w:tr w:rsidR="00B45F26" w14:paraId="7954344F" w14:textId="77777777" w:rsidTr="00B45F26">
        <w:tc>
          <w:tcPr>
            <w:tcW w:w="3085" w:type="dxa"/>
          </w:tcPr>
          <w:p w14:paraId="7791995D" w14:textId="77777777" w:rsidR="00B45F26" w:rsidRDefault="00B45F26" w:rsidP="00B45F26">
            <w:pPr>
              <w:rPr>
                <w:lang w:val="nl-NL"/>
              </w:rPr>
            </w:pPr>
            <w:r>
              <w:rPr>
                <w:lang w:val="nl-NL"/>
              </w:rPr>
              <w:t>Testare: Vilka är ansvariga för test av lösningen efter utveckling?</w:t>
            </w:r>
          </w:p>
        </w:tc>
        <w:tc>
          <w:tcPr>
            <w:tcW w:w="6804" w:type="dxa"/>
          </w:tcPr>
          <w:p w14:paraId="27B5824B" w14:textId="77777777" w:rsidR="00B45F26" w:rsidRPr="00241E4F" w:rsidRDefault="003904F0" w:rsidP="00B45F26">
            <w:r>
              <w:t>Tron Heidenstr</w:t>
            </w:r>
            <w:r w:rsidR="00F34EBC">
              <w:t>ø</w:t>
            </w:r>
            <w:r>
              <w:t>m och Anders Carlsson</w:t>
            </w:r>
          </w:p>
        </w:tc>
      </w:tr>
      <w:tr w:rsidR="00B45F26" w:rsidRPr="006333BF" w14:paraId="7EDB72E8" w14:textId="77777777" w:rsidTr="00B45F26">
        <w:tc>
          <w:tcPr>
            <w:tcW w:w="3085" w:type="dxa"/>
          </w:tcPr>
          <w:p w14:paraId="2E67BC54" w14:textId="77777777" w:rsidR="00B45F26" w:rsidRDefault="00F169EF" w:rsidP="00B45F26">
            <w:pPr>
              <w:rPr>
                <w:lang w:val="nl-NL"/>
              </w:rPr>
            </w:pPr>
            <w:r>
              <w:rPr>
                <w:lang w:val="nl-NL"/>
              </w:rPr>
              <w:t>Godkännare för leverans: Vem godkänner att denna utveckling är testad och klar för att levereras till produktion?</w:t>
            </w:r>
          </w:p>
        </w:tc>
        <w:tc>
          <w:tcPr>
            <w:tcW w:w="6804" w:type="dxa"/>
          </w:tcPr>
          <w:p w14:paraId="5CB09F48" w14:textId="77777777" w:rsidR="00A24F7E" w:rsidRPr="00D67B44" w:rsidRDefault="003904F0" w:rsidP="00B45F26">
            <w:pPr>
              <w:rPr>
                <w:b/>
              </w:rPr>
            </w:pPr>
            <w:r>
              <w:t>Anders Carlsson</w:t>
            </w:r>
          </w:p>
        </w:tc>
      </w:tr>
    </w:tbl>
    <w:p w14:paraId="43D421BF" w14:textId="77777777" w:rsidR="00B45F26" w:rsidRPr="00A24F7E" w:rsidRDefault="00B45F26" w:rsidP="00F169EF">
      <w:pPr>
        <w:pStyle w:val="Rubrik2"/>
        <w:rPr>
          <w:lang w:val="sv-SE"/>
        </w:rPr>
      </w:pPr>
    </w:p>
    <w:p w14:paraId="3C1F72C8" w14:textId="77777777" w:rsidR="00F169EF" w:rsidRPr="00A24F7E" w:rsidRDefault="00F169EF" w:rsidP="00F169EF"/>
    <w:p w14:paraId="1D8326B2" w14:textId="77777777" w:rsidR="00521A6C" w:rsidRDefault="00521A6C">
      <w:pPr>
        <w:spacing w:line="240" w:lineRule="auto"/>
        <w:rPr>
          <w:rFonts w:asciiTheme="majorHAnsi" w:eastAsiaTheme="majorEastAsia" w:hAnsiTheme="majorHAnsi" w:cstheme="majorBidi"/>
          <w:b/>
          <w:bCs/>
          <w:color w:val="1E5A5A" w:themeColor="accent3"/>
          <w:sz w:val="32"/>
          <w:szCs w:val="28"/>
        </w:rPr>
      </w:pPr>
      <w:r>
        <w:br w:type="page"/>
      </w:r>
    </w:p>
    <w:p w14:paraId="4B702B71" w14:textId="77777777" w:rsidR="00F169EF" w:rsidRDefault="00F169EF" w:rsidP="00F169EF">
      <w:pPr>
        <w:pStyle w:val="Rubrik1"/>
      </w:pPr>
      <w:r>
        <w:lastRenderedPageBreak/>
        <w:t>Del 2 – Fylls i av Applikationsarkitekt</w:t>
      </w:r>
    </w:p>
    <w:tbl>
      <w:tblPr>
        <w:tblStyle w:val="Tabellrutnt"/>
        <w:tblW w:w="10343" w:type="dxa"/>
        <w:tblLayout w:type="fixed"/>
        <w:tblLook w:val="04A0" w:firstRow="1" w:lastRow="0" w:firstColumn="1" w:lastColumn="0" w:noHBand="0" w:noVBand="1"/>
      </w:tblPr>
      <w:tblGrid>
        <w:gridCol w:w="1838"/>
        <w:gridCol w:w="8505"/>
      </w:tblGrid>
      <w:tr w:rsidR="00F169EF" w14:paraId="345AFB01" w14:textId="77777777" w:rsidTr="003F7013">
        <w:tc>
          <w:tcPr>
            <w:tcW w:w="1838" w:type="dxa"/>
          </w:tcPr>
          <w:p w14:paraId="293F7168" w14:textId="77777777" w:rsidR="00F169EF" w:rsidRPr="00B45F26" w:rsidRDefault="00F169EF" w:rsidP="007F0869">
            <w:pPr>
              <w:rPr>
                <w:b/>
                <w:lang w:val="nl-NL"/>
              </w:rPr>
            </w:pPr>
            <w:r w:rsidRPr="00B45F26">
              <w:rPr>
                <w:b/>
                <w:lang w:val="nl-NL"/>
              </w:rPr>
              <w:t>Fråga</w:t>
            </w:r>
          </w:p>
        </w:tc>
        <w:tc>
          <w:tcPr>
            <w:tcW w:w="8505" w:type="dxa"/>
          </w:tcPr>
          <w:p w14:paraId="01EE7714" w14:textId="77777777" w:rsidR="00F169EF" w:rsidRPr="00B45F26" w:rsidRDefault="00F169EF" w:rsidP="007F0869">
            <w:pPr>
              <w:rPr>
                <w:b/>
                <w:lang w:val="nl-NL"/>
              </w:rPr>
            </w:pPr>
            <w:r w:rsidRPr="00B45F26">
              <w:rPr>
                <w:b/>
                <w:lang w:val="nl-NL"/>
              </w:rPr>
              <w:t>Svar</w:t>
            </w:r>
          </w:p>
        </w:tc>
      </w:tr>
      <w:tr w:rsidR="00F169EF" w14:paraId="0C803C80" w14:textId="77777777" w:rsidTr="003F7013">
        <w:tc>
          <w:tcPr>
            <w:tcW w:w="1838" w:type="dxa"/>
          </w:tcPr>
          <w:p w14:paraId="215C2CCF" w14:textId="77777777" w:rsidR="00F169EF" w:rsidRDefault="00F169EF" w:rsidP="007F0869">
            <w:pPr>
              <w:rPr>
                <w:lang w:val="nl-NL"/>
              </w:rPr>
            </w:pPr>
            <w:r>
              <w:rPr>
                <w:lang w:val="nl-NL"/>
              </w:rPr>
              <w:t>Kategorisering (RFC/IME)</w:t>
            </w:r>
          </w:p>
        </w:tc>
        <w:tc>
          <w:tcPr>
            <w:tcW w:w="8505" w:type="dxa"/>
          </w:tcPr>
          <w:p w14:paraId="682FCAB4" w14:textId="77777777" w:rsidR="00F169EF" w:rsidRDefault="003904F0" w:rsidP="007F0869">
            <w:pPr>
              <w:rPr>
                <w:lang w:val="nl-NL"/>
              </w:rPr>
            </w:pPr>
            <w:r>
              <w:rPr>
                <w:lang w:val="nl-NL"/>
              </w:rPr>
              <w:t>RFC</w:t>
            </w:r>
          </w:p>
        </w:tc>
      </w:tr>
      <w:tr w:rsidR="00F169EF" w14:paraId="18C85821" w14:textId="77777777" w:rsidTr="003F7013">
        <w:tc>
          <w:tcPr>
            <w:tcW w:w="1838" w:type="dxa"/>
          </w:tcPr>
          <w:p w14:paraId="2E9DBD90" w14:textId="77777777" w:rsidR="00F169EF" w:rsidRPr="00241E4F" w:rsidRDefault="00F169EF" w:rsidP="007F0869">
            <w:pPr>
              <w:rPr>
                <w:i/>
                <w:lang w:val="nl-NL"/>
              </w:rPr>
            </w:pPr>
            <w:r>
              <w:rPr>
                <w:lang w:val="nl-NL"/>
              </w:rPr>
              <w:t xml:space="preserve">Lösningsförslag (Komplettering till bolagens förslag) </w:t>
            </w:r>
          </w:p>
        </w:tc>
        <w:tc>
          <w:tcPr>
            <w:tcW w:w="8505" w:type="dxa"/>
          </w:tcPr>
          <w:p w14:paraId="747E0697" w14:textId="1331E5CA" w:rsidR="00F169EF" w:rsidRDefault="003904F0" w:rsidP="00DF74AC">
            <w:pPr>
              <w:rPr>
                <w:i/>
              </w:rPr>
            </w:pPr>
            <w:r>
              <w:t>Nedanstående lista med fält som huvudsakligen lagras i tabell 11072003 – Job (om inget annat anges)</w:t>
            </w:r>
          </w:p>
          <w:p w14:paraId="21CFC16C" w14:textId="77777777" w:rsidR="0019241E" w:rsidRDefault="0019241E" w:rsidP="00DF74AC">
            <w:pPr>
              <w:rPr>
                <w:i/>
              </w:rPr>
            </w:pPr>
          </w:p>
          <w:tbl>
            <w:tblPr>
              <w:tblStyle w:val="Tabellrutnt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637"/>
              <w:gridCol w:w="1856"/>
              <w:gridCol w:w="993"/>
              <w:gridCol w:w="1417"/>
              <w:gridCol w:w="2283"/>
            </w:tblGrid>
            <w:tr w:rsidR="0019241E" w:rsidRPr="0076019D" w14:paraId="1FCB1795" w14:textId="77777777" w:rsidTr="0048149E">
              <w:tc>
                <w:tcPr>
                  <w:tcW w:w="1637" w:type="dxa"/>
                </w:tcPr>
                <w:p w14:paraId="3A3C1BBC" w14:textId="77777777" w:rsidR="0019241E" w:rsidRPr="009A3D35" w:rsidRDefault="0019241E" w:rsidP="0019241E">
                  <w:pPr>
                    <w:rPr>
                      <w:b/>
                    </w:rPr>
                  </w:pPr>
                  <w:r w:rsidRPr="009A3D35">
                    <w:rPr>
                      <w:b/>
                    </w:rPr>
                    <w:t xml:space="preserve">Fält i 4PS </w:t>
                  </w:r>
                </w:p>
              </w:tc>
              <w:tc>
                <w:tcPr>
                  <w:tcW w:w="1856" w:type="dxa"/>
                </w:tcPr>
                <w:p w14:paraId="2F00CA6C" w14:textId="77777777" w:rsidR="0019241E" w:rsidRPr="0019241E" w:rsidRDefault="0019241E" w:rsidP="0019241E">
                  <w:pPr>
                    <w:rPr>
                      <w:b/>
                      <w:lang w:val="nb-NO"/>
                    </w:rPr>
                  </w:pPr>
                  <w:proofErr w:type="spellStart"/>
                  <w:r w:rsidRPr="0019241E">
                    <w:rPr>
                      <w:b/>
                      <w:lang w:val="nb-NO"/>
                    </w:rPr>
                    <w:t>Fält</w:t>
                  </w:r>
                  <w:proofErr w:type="spellEnd"/>
                  <w:r w:rsidRPr="0019241E">
                    <w:rPr>
                      <w:b/>
                      <w:lang w:val="nb-NO"/>
                    </w:rPr>
                    <w:t xml:space="preserve"> i 4PS </w:t>
                  </w:r>
                  <w:r w:rsidRPr="0019241E">
                    <w:rPr>
                      <w:b/>
                      <w:lang w:val="nb-NO"/>
                    </w:rPr>
                    <w:br/>
                    <w:t xml:space="preserve">(Norsk </w:t>
                  </w:r>
                  <w:proofErr w:type="spellStart"/>
                  <w:r w:rsidRPr="0019241E">
                    <w:rPr>
                      <w:b/>
                      <w:lang w:val="nb-NO"/>
                    </w:rPr>
                    <w:t>ledtext</w:t>
                  </w:r>
                  <w:proofErr w:type="spellEnd"/>
                  <w:r w:rsidRPr="0019241E">
                    <w:rPr>
                      <w:b/>
                      <w:lang w:val="nb-NO"/>
                    </w:rPr>
                    <w:t>)</w:t>
                  </w:r>
                </w:p>
              </w:tc>
              <w:tc>
                <w:tcPr>
                  <w:tcW w:w="993" w:type="dxa"/>
                </w:tcPr>
                <w:p w14:paraId="4C6263E1" w14:textId="77777777" w:rsidR="0019241E" w:rsidRPr="0076019D" w:rsidRDefault="0019241E" w:rsidP="0019241E">
                  <w:pPr>
                    <w:rPr>
                      <w:b/>
                    </w:rPr>
                  </w:pPr>
                  <w:r w:rsidRPr="0076019D">
                    <w:rPr>
                      <w:b/>
                    </w:rPr>
                    <w:t>Typ</w:t>
                  </w:r>
                </w:p>
              </w:tc>
              <w:tc>
                <w:tcPr>
                  <w:tcW w:w="1417" w:type="dxa"/>
                </w:tcPr>
                <w:p w14:paraId="759E95FD" w14:textId="77777777" w:rsidR="0019241E" w:rsidRPr="0076019D" w:rsidRDefault="0019241E" w:rsidP="0019241E">
                  <w:pPr>
                    <w:rPr>
                      <w:b/>
                    </w:rPr>
                  </w:pPr>
                  <w:r w:rsidRPr="0076019D">
                    <w:rPr>
                      <w:b/>
                    </w:rPr>
                    <w:t>Obligatoriskt</w:t>
                  </w:r>
                </w:p>
              </w:tc>
              <w:tc>
                <w:tcPr>
                  <w:tcW w:w="2283" w:type="dxa"/>
                </w:tcPr>
                <w:p w14:paraId="5FECF049" w14:textId="77777777" w:rsidR="0019241E" w:rsidRPr="0076019D" w:rsidRDefault="0019241E" w:rsidP="0019241E">
                  <w:pPr>
                    <w:rPr>
                      <w:b/>
                    </w:rPr>
                  </w:pPr>
                  <w:r w:rsidRPr="0076019D">
                    <w:rPr>
                      <w:b/>
                    </w:rPr>
                    <w:t>Anm</w:t>
                  </w:r>
                </w:p>
              </w:tc>
            </w:tr>
            <w:tr w:rsidR="0019241E" w14:paraId="1578F779" w14:textId="77777777" w:rsidTr="0048149E">
              <w:tc>
                <w:tcPr>
                  <w:tcW w:w="1637" w:type="dxa"/>
                </w:tcPr>
                <w:p w14:paraId="4D547AA8" w14:textId="77777777" w:rsidR="0019241E" w:rsidRPr="00A32AB2" w:rsidRDefault="0019241E" w:rsidP="0019241E">
                  <w:r w:rsidRPr="00A32AB2">
                    <w:t>No.</w:t>
                  </w:r>
                </w:p>
              </w:tc>
              <w:tc>
                <w:tcPr>
                  <w:tcW w:w="1856" w:type="dxa"/>
                </w:tcPr>
                <w:p w14:paraId="3CF25C78" w14:textId="77777777" w:rsidR="0019241E" w:rsidRDefault="0019241E" w:rsidP="0019241E">
                  <w:r>
                    <w:t>(</w:t>
                  </w:r>
                  <w:proofErr w:type="spellStart"/>
                  <w:r>
                    <w:t>Prosjekt</w:t>
                  </w:r>
                  <w:proofErr w:type="spellEnd"/>
                  <w:r>
                    <w:t>) nr</w:t>
                  </w:r>
                </w:p>
              </w:tc>
              <w:tc>
                <w:tcPr>
                  <w:tcW w:w="993" w:type="dxa"/>
                </w:tcPr>
                <w:p w14:paraId="38D22E7A" w14:textId="77777777" w:rsidR="0019241E" w:rsidRDefault="0019241E" w:rsidP="0019241E">
                  <w:r>
                    <w:t>Code 20</w:t>
                  </w:r>
                </w:p>
              </w:tc>
              <w:tc>
                <w:tcPr>
                  <w:tcW w:w="1417" w:type="dxa"/>
                </w:tcPr>
                <w:p w14:paraId="724DD1B6" w14:textId="77777777" w:rsidR="0019241E" w:rsidRDefault="0019241E" w:rsidP="0019241E">
                  <w:r>
                    <w:t>NEJ</w:t>
                  </w:r>
                </w:p>
              </w:tc>
              <w:tc>
                <w:tcPr>
                  <w:tcW w:w="2283" w:type="dxa"/>
                </w:tcPr>
                <w:p w14:paraId="2E7339B1" w14:textId="77777777" w:rsidR="0019241E" w:rsidRDefault="0019241E" w:rsidP="0019241E">
                  <w:r>
                    <w:t>Om projektnummer har angivits skall systemet uppdatera ett befintligt projekt. Om projektnummer är blankt skall ett nytt projekt skapas.</w:t>
                  </w:r>
                </w:p>
              </w:tc>
            </w:tr>
            <w:tr w:rsidR="00956341" w14:paraId="6D6E1B98" w14:textId="77777777" w:rsidTr="0048149E">
              <w:tc>
                <w:tcPr>
                  <w:tcW w:w="1637" w:type="dxa"/>
                </w:tcPr>
                <w:p w14:paraId="5CBA8AF6" w14:textId="77777777" w:rsidR="00956341" w:rsidRPr="00A32AB2" w:rsidRDefault="00956341" w:rsidP="0019241E">
                  <w:proofErr w:type="spellStart"/>
                  <w:r w:rsidRPr="00A32AB2">
                    <w:t>Single</w:t>
                  </w:r>
                  <w:proofErr w:type="spellEnd"/>
                  <w:r w:rsidRPr="00A32AB2">
                    <w:t>/Main/</w:t>
                  </w:r>
                  <w:proofErr w:type="spellStart"/>
                  <w:r w:rsidRPr="00A32AB2">
                    <w:t>Sub</w:t>
                  </w:r>
                  <w:proofErr w:type="spellEnd"/>
                  <w:r w:rsidRPr="00A32AB2">
                    <w:t xml:space="preserve"> Project</w:t>
                  </w:r>
                </w:p>
              </w:tc>
              <w:tc>
                <w:tcPr>
                  <w:tcW w:w="1856" w:type="dxa"/>
                </w:tcPr>
                <w:p w14:paraId="7B71ED6F" w14:textId="77777777" w:rsidR="00956341" w:rsidRDefault="00956341" w:rsidP="0019241E">
                  <w:r>
                    <w:t>Enkel/</w:t>
                  </w:r>
                  <w:proofErr w:type="spellStart"/>
                  <w:r>
                    <w:t>Hoved</w:t>
                  </w:r>
                  <w:proofErr w:type="spellEnd"/>
                  <w:r>
                    <w:t>/</w:t>
                  </w:r>
                  <w:proofErr w:type="spellStart"/>
                  <w:r>
                    <w:t>Underprosjekt</w:t>
                  </w:r>
                  <w:proofErr w:type="spellEnd"/>
                </w:p>
              </w:tc>
              <w:tc>
                <w:tcPr>
                  <w:tcW w:w="993" w:type="dxa"/>
                </w:tcPr>
                <w:p w14:paraId="5CAEB502" w14:textId="77777777" w:rsidR="00956341" w:rsidRDefault="004F1A6C" w:rsidP="0019241E">
                  <w:r>
                    <w:t>Integer</w:t>
                  </w:r>
                </w:p>
              </w:tc>
              <w:tc>
                <w:tcPr>
                  <w:tcW w:w="1417" w:type="dxa"/>
                </w:tcPr>
                <w:p w14:paraId="3562E6F8" w14:textId="77777777" w:rsidR="00956341" w:rsidRDefault="004F1A6C" w:rsidP="0019241E">
                  <w:r>
                    <w:t>JA</w:t>
                  </w:r>
                </w:p>
              </w:tc>
              <w:tc>
                <w:tcPr>
                  <w:tcW w:w="2283" w:type="dxa"/>
                </w:tcPr>
                <w:p w14:paraId="2E437862" w14:textId="77777777" w:rsidR="00956341" w:rsidRDefault="004F1A6C" w:rsidP="0019241E">
                  <w:r>
                    <w:t>0=Enkel, 2=Underprojekt</w:t>
                  </w:r>
                  <w:r>
                    <w:br/>
                    <w:t>1=Huvudprojekt får ej anges.</w:t>
                  </w:r>
                </w:p>
              </w:tc>
            </w:tr>
            <w:tr w:rsidR="0019241E" w:rsidRPr="00E0134C" w14:paraId="4222903C" w14:textId="77777777" w:rsidTr="0048149E">
              <w:tc>
                <w:tcPr>
                  <w:tcW w:w="1637" w:type="dxa"/>
                </w:tcPr>
                <w:p w14:paraId="342587D0" w14:textId="77777777" w:rsidR="0019241E" w:rsidRPr="00A32AB2" w:rsidRDefault="0019241E" w:rsidP="0019241E">
                  <w:r w:rsidRPr="00A32AB2">
                    <w:t>Main Project</w:t>
                  </w:r>
                </w:p>
              </w:tc>
              <w:tc>
                <w:tcPr>
                  <w:tcW w:w="1856" w:type="dxa"/>
                </w:tcPr>
                <w:p w14:paraId="1ED7F821" w14:textId="77777777" w:rsidR="0019241E" w:rsidRDefault="0019241E" w:rsidP="0019241E">
                  <w:r>
                    <w:t>Hovedprosjekt</w:t>
                  </w:r>
                </w:p>
              </w:tc>
              <w:tc>
                <w:tcPr>
                  <w:tcW w:w="993" w:type="dxa"/>
                </w:tcPr>
                <w:p w14:paraId="5E56BAFD" w14:textId="77777777" w:rsidR="0019241E" w:rsidRDefault="0019241E" w:rsidP="0019241E">
                  <w:r>
                    <w:t>Code 20</w:t>
                  </w:r>
                </w:p>
              </w:tc>
              <w:tc>
                <w:tcPr>
                  <w:tcW w:w="1417" w:type="dxa"/>
                </w:tcPr>
                <w:p w14:paraId="4050742C" w14:textId="77777777" w:rsidR="0019241E" w:rsidRDefault="0019241E" w:rsidP="0019241E">
                  <w:r>
                    <w:t>JA</w:t>
                  </w:r>
                </w:p>
              </w:tc>
              <w:tc>
                <w:tcPr>
                  <w:tcW w:w="2283" w:type="dxa"/>
                </w:tcPr>
                <w:p w14:paraId="698583EA" w14:textId="77777777" w:rsidR="0019241E" w:rsidRDefault="009C3F6F" w:rsidP="0019241E">
                  <w:r>
                    <w:t>Om enkelprojekt lämnas fältet blankt, i annat fall anges nummer för d</w:t>
                  </w:r>
                  <w:r w:rsidR="0019241E">
                    <w:t>et huvudprojekt som det aktuella underprojektet skall tillhöra.</w:t>
                  </w:r>
                </w:p>
              </w:tc>
            </w:tr>
            <w:tr w:rsidR="0019241E" w:rsidRPr="00E0134C" w14:paraId="5BFF243E" w14:textId="77777777" w:rsidTr="0048149E">
              <w:tc>
                <w:tcPr>
                  <w:tcW w:w="1637" w:type="dxa"/>
                </w:tcPr>
                <w:p w14:paraId="43041AAC" w14:textId="77777777" w:rsidR="0019241E" w:rsidRPr="00A32AB2" w:rsidRDefault="0019241E" w:rsidP="0019241E">
                  <w:r w:rsidRPr="00A32AB2">
                    <w:t>Global Dimension 1 Code</w:t>
                  </w:r>
                </w:p>
              </w:tc>
              <w:tc>
                <w:tcPr>
                  <w:tcW w:w="1856" w:type="dxa"/>
                </w:tcPr>
                <w:p w14:paraId="0F802043" w14:textId="77777777" w:rsidR="0019241E" w:rsidRDefault="0019241E" w:rsidP="0019241E">
                  <w:proofErr w:type="spellStart"/>
                  <w:r w:rsidRPr="00B06C26">
                    <w:t>Kostnadssted</w:t>
                  </w:r>
                  <w:proofErr w:type="spellEnd"/>
                  <w:r w:rsidRPr="00B06C26">
                    <w:t xml:space="preserve"> Kode</w:t>
                  </w:r>
                </w:p>
              </w:tc>
              <w:tc>
                <w:tcPr>
                  <w:tcW w:w="993" w:type="dxa"/>
                </w:tcPr>
                <w:p w14:paraId="416273C5" w14:textId="77777777" w:rsidR="0019241E" w:rsidRDefault="0019241E" w:rsidP="0019241E">
                  <w:r>
                    <w:t>Code 20</w:t>
                  </w:r>
                </w:p>
              </w:tc>
              <w:tc>
                <w:tcPr>
                  <w:tcW w:w="1417" w:type="dxa"/>
                </w:tcPr>
                <w:p w14:paraId="790026B4" w14:textId="77777777" w:rsidR="0019241E" w:rsidRDefault="0019241E" w:rsidP="0019241E">
                  <w:r>
                    <w:t>JA</w:t>
                  </w:r>
                </w:p>
              </w:tc>
              <w:tc>
                <w:tcPr>
                  <w:tcW w:w="2283" w:type="dxa"/>
                </w:tcPr>
                <w:p w14:paraId="15D9B4F0" w14:textId="77777777" w:rsidR="0019241E" w:rsidRDefault="0019241E" w:rsidP="0019241E">
                  <w:r>
                    <w:t xml:space="preserve">Kopplat till Code i tabellen Dimension </w:t>
                  </w:r>
                  <w:proofErr w:type="spellStart"/>
                  <w:r>
                    <w:t>Value</w:t>
                  </w:r>
                  <w:proofErr w:type="spellEnd"/>
                  <w:r>
                    <w:t>.</w:t>
                  </w:r>
                </w:p>
              </w:tc>
            </w:tr>
            <w:tr w:rsidR="0019241E" w14:paraId="714FC354" w14:textId="77777777" w:rsidTr="0048149E">
              <w:tc>
                <w:tcPr>
                  <w:tcW w:w="1637" w:type="dxa"/>
                </w:tcPr>
                <w:p w14:paraId="661E3C2F" w14:textId="77777777" w:rsidR="0019241E" w:rsidRPr="00A32AB2" w:rsidRDefault="0019241E" w:rsidP="0019241E">
                  <w:proofErr w:type="spellStart"/>
                  <w:r w:rsidRPr="00A32AB2">
                    <w:t>Description</w:t>
                  </w:r>
                  <w:proofErr w:type="spellEnd"/>
                </w:p>
              </w:tc>
              <w:tc>
                <w:tcPr>
                  <w:tcW w:w="1856" w:type="dxa"/>
                </w:tcPr>
                <w:p w14:paraId="30F7B2DD" w14:textId="77777777" w:rsidR="0019241E" w:rsidRDefault="0019241E" w:rsidP="0019241E">
                  <w:r w:rsidRPr="00A868CB">
                    <w:t>Beskrivelse</w:t>
                  </w:r>
                </w:p>
              </w:tc>
              <w:tc>
                <w:tcPr>
                  <w:tcW w:w="993" w:type="dxa"/>
                </w:tcPr>
                <w:p w14:paraId="29958F52" w14:textId="77777777" w:rsidR="0019241E" w:rsidRDefault="0019241E" w:rsidP="0019241E">
                  <w:r>
                    <w:t>Text 50</w:t>
                  </w:r>
                </w:p>
              </w:tc>
              <w:tc>
                <w:tcPr>
                  <w:tcW w:w="1417" w:type="dxa"/>
                </w:tcPr>
                <w:p w14:paraId="69A7F7C1" w14:textId="77777777" w:rsidR="0019241E" w:rsidRDefault="0019241E" w:rsidP="0019241E">
                  <w:r>
                    <w:t>JA</w:t>
                  </w:r>
                </w:p>
              </w:tc>
              <w:tc>
                <w:tcPr>
                  <w:tcW w:w="2283" w:type="dxa"/>
                </w:tcPr>
                <w:p w14:paraId="6BD8A571" w14:textId="77777777" w:rsidR="0019241E" w:rsidRDefault="0019241E" w:rsidP="0019241E"/>
              </w:tc>
            </w:tr>
            <w:tr w:rsidR="0019241E" w14:paraId="2A571D66" w14:textId="77777777" w:rsidTr="003F7013">
              <w:tc>
                <w:tcPr>
                  <w:tcW w:w="1637" w:type="dxa"/>
                  <w:shd w:val="clear" w:color="auto" w:fill="auto"/>
                </w:tcPr>
                <w:p w14:paraId="1C056148" w14:textId="77777777" w:rsidR="0019241E" w:rsidRPr="00A32AB2" w:rsidRDefault="0019241E" w:rsidP="0019241E">
                  <w:proofErr w:type="spellStart"/>
                  <w:r w:rsidRPr="00A32AB2">
                    <w:t>Decription</w:t>
                  </w:r>
                  <w:proofErr w:type="spellEnd"/>
                  <w:r w:rsidRPr="00A32AB2">
                    <w:t xml:space="preserve"> 2</w:t>
                  </w:r>
                </w:p>
              </w:tc>
              <w:tc>
                <w:tcPr>
                  <w:tcW w:w="1856" w:type="dxa"/>
                  <w:shd w:val="clear" w:color="auto" w:fill="auto"/>
                </w:tcPr>
                <w:p w14:paraId="1571D310" w14:textId="77777777" w:rsidR="0019241E" w:rsidRPr="003F7013" w:rsidRDefault="0019241E" w:rsidP="0019241E">
                  <w:r w:rsidRPr="003F7013">
                    <w:t>Beskrivelse 2</w:t>
                  </w:r>
                </w:p>
              </w:tc>
              <w:tc>
                <w:tcPr>
                  <w:tcW w:w="993" w:type="dxa"/>
                  <w:shd w:val="clear" w:color="auto" w:fill="auto"/>
                </w:tcPr>
                <w:p w14:paraId="4ABAC05D" w14:textId="77777777" w:rsidR="0019241E" w:rsidRPr="003F7013" w:rsidRDefault="0019241E" w:rsidP="0019241E">
                  <w:r w:rsidRPr="003F7013">
                    <w:t>Text 50</w:t>
                  </w:r>
                </w:p>
              </w:tc>
              <w:tc>
                <w:tcPr>
                  <w:tcW w:w="1417" w:type="dxa"/>
                  <w:shd w:val="clear" w:color="auto" w:fill="auto"/>
                </w:tcPr>
                <w:p w14:paraId="7972886C" w14:textId="77777777" w:rsidR="0019241E" w:rsidRDefault="0019241E" w:rsidP="0019241E">
                  <w:r w:rsidRPr="003F7013">
                    <w:t>NEJ</w:t>
                  </w:r>
                </w:p>
              </w:tc>
              <w:tc>
                <w:tcPr>
                  <w:tcW w:w="2283" w:type="dxa"/>
                  <w:shd w:val="clear" w:color="auto" w:fill="auto"/>
                </w:tcPr>
                <w:p w14:paraId="39E892DE" w14:textId="77777777" w:rsidR="0019241E" w:rsidRDefault="0019241E" w:rsidP="0019241E"/>
              </w:tc>
            </w:tr>
            <w:tr w:rsidR="0019241E" w14:paraId="1F79C5DF" w14:textId="77777777" w:rsidTr="0048149E">
              <w:tc>
                <w:tcPr>
                  <w:tcW w:w="1637" w:type="dxa"/>
                </w:tcPr>
                <w:p w14:paraId="6B0FA838" w14:textId="77777777" w:rsidR="0019241E" w:rsidRPr="00A32AB2" w:rsidRDefault="0019241E" w:rsidP="0019241E">
                  <w:proofErr w:type="spellStart"/>
                  <w:r w:rsidRPr="00A32AB2">
                    <w:t>Address</w:t>
                  </w:r>
                  <w:proofErr w:type="spellEnd"/>
                </w:p>
              </w:tc>
              <w:tc>
                <w:tcPr>
                  <w:tcW w:w="1856" w:type="dxa"/>
                </w:tcPr>
                <w:p w14:paraId="52B56833" w14:textId="77777777" w:rsidR="0019241E" w:rsidRPr="00A868CB" w:rsidRDefault="0019241E" w:rsidP="0019241E">
                  <w:r>
                    <w:t>Vareadresse</w:t>
                  </w:r>
                </w:p>
              </w:tc>
              <w:tc>
                <w:tcPr>
                  <w:tcW w:w="993" w:type="dxa"/>
                </w:tcPr>
                <w:p w14:paraId="146B501C" w14:textId="77777777" w:rsidR="0019241E" w:rsidRDefault="0019241E" w:rsidP="0019241E">
                  <w:r>
                    <w:t>Text 50</w:t>
                  </w:r>
                </w:p>
              </w:tc>
              <w:tc>
                <w:tcPr>
                  <w:tcW w:w="1417" w:type="dxa"/>
                </w:tcPr>
                <w:p w14:paraId="73ED0501" w14:textId="77777777" w:rsidR="0019241E" w:rsidRDefault="0019241E" w:rsidP="0019241E">
                  <w:r>
                    <w:t>NEJ</w:t>
                  </w:r>
                </w:p>
              </w:tc>
              <w:tc>
                <w:tcPr>
                  <w:tcW w:w="2283" w:type="dxa"/>
                </w:tcPr>
                <w:p w14:paraId="66E5F876" w14:textId="77777777" w:rsidR="0019241E" w:rsidRDefault="0019241E" w:rsidP="0019241E"/>
              </w:tc>
            </w:tr>
            <w:tr w:rsidR="0019241E" w14:paraId="43841689" w14:textId="77777777" w:rsidTr="0048149E">
              <w:tc>
                <w:tcPr>
                  <w:tcW w:w="1637" w:type="dxa"/>
                </w:tcPr>
                <w:p w14:paraId="1DA8D148" w14:textId="77777777" w:rsidR="0019241E" w:rsidRPr="00A32AB2" w:rsidRDefault="0019241E" w:rsidP="0019241E">
                  <w:proofErr w:type="spellStart"/>
                  <w:r w:rsidRPr="00A32AB2">
                    <w:t>Address</w:t>
                  </w:r>
                  <w:proofErr w:type="spellEnd"/>
                  <w:r w:rsidRPr="00A32AB2">
                    <w:t xml:space="preserve"> 2</w:t>
                  </w:r>
                </w:p>
              </w:tc>
              <w:tc>
                <w:tcPr>
                  <w:tcW w:w="1856" w:type="dxa"/>
                </w:tcPr>
                <w:p w14:paraId="707185C1" w14:textId="77777777" w:rsidR="0019241E" w:rsidRDefault="0019241E" w:rsidP="0019241E">
                  <w:proofErr w:type="spellStart"/>
                  <w:r>
                    <w:t>Adresse</w:t>
                  </w:r>
                  <w:proofErr w:type="spellEnd"/>
                  <w:r>
                    <w:t xml:space="preserve"> 2</w:t>
                  </w:r>
                </w:p>
              </w:tc>
              <w:tc>
                <w:tcPr>
                  <w:tcW w:w="993" w:type="dxa"/>
                </w:tcPr>
                <w:p w14:paraId="4E252BB5" w14:textId="77777777" w:rsidR="0019241E" w:rsidRDefault="0019241E" w:rsidP="0019241E">
                  <w:r>
                    <w:t>Text 50</w:t>
                  </w:r>
                </w:p>
              </w:tc>
              <w:tc>
                <w:tcPr>
                  <w:tcW w:w="1417" w:type="dxa"/>
                </w:tcPr>
                <w:p w14:paraId="030A9C7E" w14:textId="77777777" w:rsidR="0019241E" w:rsidRDefault="0019241E" w:rsidP="0019241E">
                  <w:r>
                    <w:t>NEJ</w:t>
                  </w:r>
                </w:p>
              </w:tc>
              <w:tc>
                <w:tcPr>
                  <w:tcW w:w="2283" w:type="dxa"/>
                </w:tcPr>
                <w:p w14:paraId="49224A2A" w14:textId="77777777" w:rsidR="0019241E" w:rsidRDefault="0019241E" w:rsidP="0019241E"/>
              </w:tc>
            </w:tr>
            <w:tr w:rsidR="0019241E" w14:paraId="02CDE5DD" w14:textId="77777777" w:rsidTr="0048149E">
              <w:tc>
                <w:tcPr>
                  <w:tcW w:w="1637" w:type="dxa"/>
                </w:tcPr>
                <w:p w14:paraId="3D61581E" w14:textId="77777777" w:rsidR="0019241E" w:rsidRPr="00A32AB2" w:rsidRDefault="0019241E" w:rsidP="0019241E">
                  <w:r w:rsidRPr="00A32AB2">
                    <w:t>Post Code</w:t>
                  </w:r>
                </w:p>
              </w:tc>
              <w:tc>
                <w:tcPr>
                  <w:tcW w:w="1856" w:type="dxa"/>
                </w:tcPr>
                <w:p w14:paraId="5A7E4246" w14:textId="77777777" w:rsidR="0019241E" w:rsidRDefault="0019241E" w:rsidP="0019241E">
                  <w:r>
                    <w:t>Postnr</w:t>
                  </w:r>
                </w:p>
              </w:tc>
              <w:tc>
                <w:tcPr>
                  <w:tcW w:w="993" w:type="dxa"/>
                </w:tcPr>
                <w:p w14:paraId="38C16D4B" w14:textId="77777777" w:rsidR="0019241E" w:rsidRDefault="0019241E" w:rsidP="0019241E">
                  <w:r>
                    <w:t>Code 20</w:t>
                  </w:r>
                </w:p>
              </w:tc>
              <w:tc>
                <w:tcPr>
                  <w:tcW w:w="1417" w:type="dxa"/>
                </w:tcPr>
                <w:p w14:paraId="6F8AA55E" w14:textId="77777777" w:rsidR="0019241E" w:rsidRDefault="0019241E" w:rsidP="0019241E">
                  <w:r>
                    <w:t>NEJ</w:t>
                  </w:r>
                </w:p>
              </w:tc>
              <w:tc>
                <w:tcPr>
                  <w:tcW w:w="2283" w:type="dxa"/>
                </w:tcPr>
                <w:p w14:paraId="34F70029" w14:textId="77777777" w:rsidR="0019241E" w:rsidRDefault="0019241E" w:rsidP="0019241E"/>
              </w:tc>
            </w:tr>
            <w:tr w:rsidR="0019241E" w14:paraId="4E30A393" w14:textId="77777777" w:rsidTr="0048149E">
              <w:tc>
                <w:tcPr>
                  <w:tcW w:w="1637" w:type="dxa"/>
                </w:tcPr>
                <w:p w14:paraId="2FF7EEE8" w14:textId="77777777" w:rsidR="0019241E" w:rsidRPr="00A32AB2" w:rsidRDefault="0019241E" w:rsidP="0019241E">
                  <w:r w:rsidRPr="00A32AB2">
                    <w:t>City</w:t>
                  </w:r>
                </w:p>
              </w:tc>
              <w:tc>
                <w:tcPr>
                  <w:tcW w:w="1856" w:type="dxa"/>
                </w:tcPr>
                <w:p w14:paraId="559506C9" w14:textId="77777777" w:rsidR="0019241E" w:rsidRDefault="0019241E" w:rsidP="0019241E">
                  <w:proofErr w:type="spellStart"/>
                  <w:r>
                    <w:t>Poststed</w:t>
                  </w:r>
                  <w:proofErr w:type="spellEnd"/>
                </w:p>
              </w:tc>
              <w:tc>
                <w:tcPr>
                  <w:tcW w:w="993" w:type="dxa"/>
                </w:tcPr>
                <w:p w14:paraId="513228F5" w14:textId="77777777" w:rsidR="0019241E" w:rsidRDefault="0019241E" w:rsidP="0019241E">
                  <w:r>
                    <w:t>Text 50</w:t>
                  </w:r>
                </w:p>
              </w:tc>
              <w:tc>
                <w:tcPr>
                  <w:tcW w:w="1417" w:type="dxa"/>
                </w:tcPr>
                <w:p w14:paraId="0C5A13FA" w14:textId="77777777" w:rsidR="0019241E" w:rsidRDefault="0019241E" w:rsidP="0019241E">
                  <w:r>
                    <w:t>NEJ</w:t>
                  </w:r>
                </w:p>
              </w:tc>
              <w:tc>
                <w:tcPr>
                  <w:tcW w:w="2283" w:type="dxa"/>
                </w:tcPr>
                <w:p w14:paraId="76BD108B" w14:textId="77777777" w:rsidR="0019241E" w:rsidRDefault="0019241E" w:rsidP="0019241E"/>
              </w:tc>
            </w:tr>
            <w:tr w:rsidR="0019241E" w:rsidRPr="00E0134C" w14:paraId="532C4B69" w14:textId="77777777" w:rsidTr="0048149E">
              <w:tc>
                <w:tcPr>
                  <w:tcW w:w="1637" w:type="dxa"/>
                </w:tcPr>
                <w:p w14:paraId="3B001AA4" w14:textId="77777777" w:rsidR="0019241E" w:rsidRPr="00A32AB2" w:rsidRDefault="0019241E" w:rsidP="0019241E">
                  <w:r w:rsidRPr="00A32AB2">
                    <w:t>Project Manager</w:t>
                  </w:r>
                </w:p>
              </w:tc>
              <w:tc>
                <w:tcPr>
                  <w:tcW w:w="1856" w:type="dxa"/>
                </w:tcPr>
                <w:p w14:paraId="0E0AD00F" w14:textId="77829323" w:rsidR="0019241E" w:rsidRDefault="0019241E" w:rsidP="0019241E">
                  <w:proofErr w:type="spellStart"/>
                  <w:r>
                    <w:t>Pro</w:t>
                  </w:r>
                  <w:r w:rsidR="006A76A9">
                    <w:t>sj</w:t>
                  </w:r>
                  <w:r>
                    <w:t>ektleder</w:t>
                  </w:r>
                  <w:proofErr w:type="spellEnd"/>
                </w:p>
              </w:tc>
              <w:tc>
                <w:tcPr>
                  <w:tcW w:w="993" w:type="dxa"/>
                </w:tcPr>
                <w:p w14:paraId="4FDC980E" w14:textId="77777777" w:rsidR="0019241E" w:rsidRDefault="0019241E" w:rsidP="0019241E">
                  <w:r>
                    <w:t>Code 20</w:t>
                  </w:r>
                </w:p>
              </w:tc>
              <w:tc>
                <w:tcPr>
                  <w:tcW w:w="1417" w:type="dxa"/>
                </w:tcPr>
                <w:p w14:paraId="5CC22B4C" w14:textId="77777777" w:rsidR="0019241E" w:rsidRDefault="0019241E" w:rsidP="0019241E">
                  <w:r>
                    <w:t>JA</w:t>
                  </w:r>
                </w:p>
              </w:tc>
              <w:tc>
                <w:tcPr>
                  <w:tcW w:w="2283" w:type="dxa"/>
                </w:tcPr>
                <w:p w14:paraId="2003F720" w14:textId="77777777" w:rsidR="0019241E" w:rsidRDefault="0019241E" w:rsidP="0019241E">
                  <w:r>
                    <w:t xml:space="preserve">Kopplat till No. i tabellen </w:t>
                  </w:r>
                  <w:proofErr w:type="spellStart"/>
                  <w:r>
                    <w:t>Employee</w:t>
                  </w:r>
                  <w:proofErr w:type="spellEnd"/>
                </w:p>
              </w:tc>
            </w:tr>
            <w:tr w:rsidR="00871684" w:rsidRPr="00E0134C" w14:paraId="31953877" w14:textId="77777777" w:rsidTr="0048149E">
              <w:tc>
                <w:tcPr>
                  <w:tcW w:w="1637" w:type="dxa"/>
                </w:tcPr>
                <w:p w14:paraId="6555CB3E" w14:textId="77777777" w:rsidR="00871684" w:rsidRPr="00A32AB2" w:rsidRDefault="00871684" w:rsidP="0019241E">
                  <w:r w:rsidRPr="00A32AB2">
                    <w:t>Project Administrator</w:t>
                  </w:r>
                </w:p>
              </w:tc>
              <w:tc>
                <w:tcPr>
                  <w:tcW w:w="1856" w:type="dxa"/>
                </w:tcPr>
                <w:p w14:paraId="2762EA08" w14:textId="4022E4A5" w:rsidR="00871684" w:rsidRDefault="00871684" w:rsidP="0019241E">
                  <w:proofErr w:type="spellStart"/>
                  <w:r>
                    <w:t>Pro</w:t>
                  </w:r>
                  <w:r w:rsidR="006A76A9">
                    <w:t>sjekt</w:t>
                  </w:r>
                  <w:proofErr w:type="spellEnd"/>
                  <w:r>
                    <w:t xml:space="preserve"> assistent</w:t>
                  </w:r>
                </w:p>
              </w:tc>
              <w:tc>
                <w:tcPr>
                  <w:tcW w:w="993" w:type="dxa"/>
                </w:tcPr>
                <w:p w14:paraId="18B90CF3" w14:textId="77777777" w:rsidR="00871684" w:rsidRDefault="00871684" w:rsidP="0019241E">
                  <w:r>
                    <w:t>Code 20</w:t>
                  </w:r>
                </w:p>
              </w:tc>
              <w:tc>
                <w:tcPr>
                  <w:tcW w:w="1417" w:type="dxa"/>
                </w:tcPr>
                <w:p w14:paraId="0E328A2A" w14:textId="77777777" w:rsidR="00871684" w:rsidRDefault="00871684" w:rsidP="0019241E">
                  <w:r>
                    <w:t>NEJ</w:t>
                  </w:r>
                </w:p>
              </w:tc>
              <w:tc>
                <w:tcPr>
                  <w:tcW w:w="2283" w:type="dxa"/>
                </w:tcPr>
                <w:p w14:paraId="43EB3676" w14:textId="77777777" w:rsidR="00871684" w:rsidRDefault="00871684" w:rsidP="0019241E">
                  <w:r>
                    <w:t xml:space="preserve">Kopplat till No. i tabellen </w:t>
                  </w:r>
                  <w:proofErr w:type="spellStart"/>
                  <w:r>
                    <w:t>Employee</w:t>
                  </w:r>
                  <w:proofErr w:type="spellEnd"/>
                </w:p>
              </w:tc>
            </w:tr>
            <w:tr w:rsidR="0059225A" w:rsidRPr="00E0134C" w14:paraId="7D15C486" w14:textId="77777777" w:rsidTr="0048149E">
              <w:tc>
                <w:tcPr>
                  <w:tcW w:w="1637" w:type="dxa"/>
                </w:tcPr>
                <w:p w14:paraId="44A400C7" w14:textId="77777777" w:rsidR="0059225A" w:rsidRPr="00A32AB2" w:rsidRDefault="0059225A" w:rsidP="0059225A">
                  <w:proofErr w:type="spellStart"/>
                  <w:r w:rsidRPr="00A32AB2">
                    <w:t>Estimator</w:t>
                  </w:r>
                  <w:proofErr w:type="spellEnd"/>
                </w:p>
              </w:tc>
              <w:tc>
                <w:tcPr>
                  <w:tcW w:w="1856" w:type="dxa"/>
                </w:tcPr>
                <w:p w14:paraId="62BE9A13" w14:textId="77777777" w:rsidR="0059225A" w:rsidRDefault="0059225A" w:rsidP="0059225A">
                  <w:proofErr w:type="spellStart"/>
                  <w:r>
                    <w:t>Kalkulatør</w:t>
                  </w:r>
                  <w:proofErr w:type="spellEnd"/>
                </w:p>
              </w:tc>
              <w:tc>
                <w:tcPr>
                  <w:tcW w:w="993" w:type="dxa"/>
                </w:tcPr>
                <w:p w14:paraId="4529A531" w14:textId="77777777" w:rsidR="0059225A" w:rsidRDefault="0059225A" w:rsidP="0059225A">
                  <w:r>
                    <w:t>Code 20</w:t>
                  </w:r>
                </w:p>
              </w:tc>
              <w:tc>
                <w:tcPr>
                  <w:tcW w:w="1417" w:type="dxa"/>
                </w:tcPr>
                <w:p w14:paraId="69B31DEB" w14:textId="77777777" w:rsidR="0059225A" w:rsidRDefault="0059225A" w:rsidP="0059225A">
                  <w:r>
                    <w:t>NEJ</w:t>
                  </w:r>
                </w:p>
              </w:tc>
              <w:tc>
                <w:tcPr>
                  <w:tcW w:w="2283" w:type="dxa"/>
                </w:tcPr>
                <w:p w14:paraId="178FA766" w14:textId="77777777" w:rsidR="0059225A" w:rsidRDefault="0059225A" w:rsidP="0059225A">
                  <w:r>
                    <w:t xml:space="preserve">Kopplat till No. i tabellen </w:t>
                  </w:r>
                  <w:proofErr w:type="spellStart"/>
                  <w:r>
                    <w:t>Employee</w:t>
                  </w:r>
                  <w:proofErr w:type="spellEnd"/>
                </w:p>
              </w:tc>
            </w:tr>
            <w:tr w:rsidR="0059225A" w14:paraId="7BB637AB" w14:textId="77777777" w:rsidTr="0048149E">
              <w:tc>
                <w:tcPr>
                  <w:tcW w:w="1637" w:type="dxa"/>
                </w:tcPr>
                <w:p w14:paraId="47214C07" w14:textId="77777777" w:rsidR="0059225A" w:rsidRPr="00A32AB2" w:rsidRDefault="0059225A" w:rsidP="0059225A">
                  <w:r w:rsidRPr="00A32AB2">
                    <w:t>Project Status</w:t>
                  </w:r>
                </w:p>
              </w:tc>
              <w:tc>
                <w:tcPr>
                  <w:tcW w:w="1856" w:type="dxa"/>
                </w:tcPr>
                <w:p w14:paraId="636E926A" w14:textId="77777777" w:rsidR="0059225A" w:rsidRPr="00EC3B9B" w:rsidRDefault="0059225A" w:rsidP="0059225A">
                  <w:proofErr w:type="spellStart"/>
                  <w:r w:rsidRPr="00EC3B9B">
                    <w:t>Prosjektstatus</w:t>
                  </w:r>
                  <w:proofErr w:type="spellEnd"/>
                </w:p>
              </w:tc>
              <w:tc>
                <w:tcPr>
                  <w:tcW w:w="993" w:type="dxa"/>
                </w:tcPr>
                <w:p w14:paraId="23F3DF9A" w14:textId="77777777" w:rsidR="0059225A" w:rsidRDefault="0059225A" w:rsidP="0059225A">
                  <w:r>
                    <w:t>Integer</w:t>
                  </w:r>
                </w:p>
              </w:tc>
              <w:tc>
                <w:tcPr>
                  <w:tcW w:w="1417" w:type="dxa"/>
                </w:tcPr>
                <w:p w14:paraId="5DD5CA6B" w14:textId="77777777" w:rsidR="0059225A" w:rsidRDefault="0059225A" w:rsidP="0059225A">
                  <w:r>
                    <w:t>JA</w:t>
                  </w:r>
                </w:p>
              </w:tc>
              <w:tc>
                <w:tcPr>
                  <w:tcW w:w="2283" w:type="dxa"/>
                </w:tcPr>
                <w:p w14:paraId="6DC362E7" w14:textId="77777777" w:rsidR="0059225A" w:rsidRDefault="0059225A" w:rsidP="0059225A">
                  <w:r>
                    <w:t>2 = pågående</w:t>
                  </w:r>
                </w:p>
              </w:tc>
            </w:tr>
            <w:tr w:rsidR="0059225A" w14:paraId="16DD4CA0" w14:textId="77777777" w:rsidTr="0048149E">
              <w:tc>
                <w:tcPr>
                  <w:tcW w:w="1637" w:type="dxa"/>
                </w:tcPr>
                <w:p w14:paraId="18828FCA" w14:textId="77777777" w:rsidR="0059225A" w:rsidRPr="00A32AB2" w:rsidRDefault="0059225A" w:rsidP="0059225A">
                  <w:r w:rsidRPr="00A32AB2">
                    <w:t xml:space="preserve">Project </w:t>
                  </w:r>
                  <w:proofErr w:type="spellStart"/>
                  <w:r w:rsidRPr="00A32AB2">
                    <w:t>Type</w:t>
                  </w:r>
                  <w:proofErr w:type="spellEnd"/>
                </w:p>
              </w:tc>
              <w:tc>
                <w:tcPr>
                  <w:tcW w:w="1856" w:type="dxa"/>
                </w:tcPr>
                <w:p w14:paraId="63D2E4D0" w14:textId="77777777" w:rsidR="0059225A" w:rsidRPr="00EC3B9B" w:rsidRDefault="0059225A" w:rsidP="0059225A">
                  <w:proofErr w:type="spellStart"/>
                  <w:r w:rsidRPr="007E7A19">
                    <w:t>Prosjekttype</w:t>
                  </w:r>
                  <w:proofErr w:type="spellEnd"/>
                </w:p>
              </w:tc>
              <w:tc>
                <w:tcPr>
                  <w:tcW w:w="993" w:type="dxa"/>
                </w:tcPr>
                <w:p w14:paraId="2CA0F4C0" w14:textId="77777777" w:rsidR="0059225A" w:rsidRDefault="0059225A" w:rsidP="0059225A">
                  <w:r>
                    <w:t xml:space="preserve">Code 20 </w:t>
                  </w:r>
                </w:p>
              </w:tc>
              <w:tc>
                <w:tcPr>
                  <w:tcW w:w="1417" w:type="dxa"/>
                </w:tcPr>
                <w:p w14:paraId="35DA46E3" w14:textId="77777777" w:rsidR="0059225A" w:rsidRDefault="0059225A" w:rsidP="0059225A">
                  <w:r>
                    <w:t>JA</w:t>
                  </w:r>
                </w:p>
              </w:tc>
              <w:tc>
                <w:tcPr>
                  <w:tcW w:w="2283" w:type="dxa"/>
                </w:tcPr>
                <w:p w14:paraId="11DE43D7" w14:textId="77777777" w:rsidR="0059225A" w:rsidRDefault="0059225A" w:rsidP="0059225A">
                  <w:r w:rsidRPr="00520A7A">
                    <w:t>Här anges något av de alternativ som finns i tabellen [&lt;Aktuellt företag&gt;$</w:t>
                  </w:r>
                  <w:r w:rsidRPr="00343CCE">
                    <w:t xml:space="preserve">Project </w:t>
                  </w:r>
                  <w:proofErr w:type="spellStart"/>
                  <w:r w:rsidRPr="00343CCE">
                    <w:t>Type</w:t>
                  </w:r>
                  <w:proofErr w:type="spellEnd"/>
                  <w:r w:rsidRPr="00520A7A">
                    <w:t>]”.</w:t>
                  </w:r>
                </w:p>
              </w:tc>
            </w:tr>
            <w:tr w:rsidR="0059225A" w14:paraId="4A5A0146" w14:textId="77777777" w:rsidTr="0048149E">
              <w:tc>
                <w:tcPr>
                  <w:tcW w:w="1637" w:type="dxa"/>
                </w:tcPr>
                <w:p w14:paraId="42D14E79" w14:textId="77777777" w:rsidR="0059225A" w:rsidRPr="00A32AB2" w:rsidRDefault="0059225A" w:rsidP="0059225A">
                  <w:proofErr w:type="spellStart"/>
                  <w:r w:rsidRPr="00A32AB2">
                    <w:t>Type</w:t>
                  </w:r>
                  <w:proofErr w:type="spellEnd"/>
                </w:p>
              </w:tc>
              <w:tc>
                <w:tcPr>
                  <w:tcW w:w="1856" w:type="dxa"/>
                </w:tcPr>
                <w:p w14:paraId="72BC4235" w14:textId="77777777" w:rsidR="0059225A" w:rsidRPr="007E7A19" w:rsidRDefault="0059225A" w:rsidP="0059225A">
                  <w:proofErr w:type="spellStart"/>
                  <w:r w:rsidRPr="00520A7A">
                    <w:t>Radtype</w:t>
                  </w:r>
                  <w:proofErr w:type="spellEnd"/>
                </w:p>
              </w:tc>
              <w:tc>
                <w:tcPr>
                  <w:tcW w:w="993" w:type="dxa"/>
                </w:tcPr>
                <w:p w14:paraId="3B44EBAE" w14:textId="77777777" w:rsidR="0059225A" w:rsidRPr="00520A7A" w:rsidRDefault="0059225A" w:rsidP="0059225A">
                  <w:pPr>
                    <w:spacing w:after="120"/>
                  </w:pPr>
                  <w:r w:rsidRPr="00520A7A">
                    <w:t>Code 10</w:t>
                  </w:r>
                </w:p>
              </w:tc>
              <w:tc>
                <w:tcPr>
                  <w:tcW w:w="1417" w:type="dxa"/>
                </w:tcPr>
                <w:p w14:paraId="5E1258F0" w14:textId="77777777" w:rsidR="0059225A" w:rsidRPr="00520A7A" w:rsidRDefault="0059225A" w:rsidP="0059225A">
                  <w:pPr>
                    <w:spacing w:after="120"/>
                    <w:rPr>
                      <w:rFonts w:ascii="Times" w:hAnsi="Times"/>
                    </w:rPr>
                  </w:pPr>
                  <w:r>
                    <w:t>JA</w:t>
                  </w:r>
                </w:p>
              </w:tc>
              <w:tc>
                <w:tcPr>
                  <w:tcW w:w="2283" w:type="dxa"/>
                </w:tcPr>
                <w:p w14:paraId="00EACA28" w14:textId="77777777" w:rsidR="0059225A" w:rsidRDefault="0059225A" w:rsidP="0059225A">
                  <w:r w:rsidRPr="00520A7A">
                    <w:t>Här anges något av de alternativ som finns i tabellen [&lt;Aktuellt företag&gt;$</w:t>
                  </w:r>
                  <w:proofErr w:type="spellStart"/>
                  <w:r w:rsidRPr="00520A7A">
                    <w:t>Type</w:t>
                  </w:r>
                  <w:proofErr w:type="spellEnd"/>
                  <w:r w:rsidRPr="00520A7A">
                    <w:t>]”.</w:t>
                  </w:r>
                </w:p>
              </w:tc>
            </w:tr>
            <w:tr w:rsidR="0059225A" w14:paraId="4E0E172C" w14:textId="77777777" w:rsidTr="0048149E">
              <w:tc>
                <w:tcPr>
                  <w:tcW w:w="1637" w:type="dxa"/>
                </w:tcPr>
                <w:p w14:paraId="79EFC2BA" w14:textId="77777777" w:rsidR="0059225A" w:rsidRPr="00A32AB2" w:rsidRDefault="0059225A" w:rsidP="0059225A">
                  <w:proofErr w:type="spellStart"/>
                  <w:r w:rsidRPr="00A32AB2">
                    <w:t>Discipline</w:t>
                  </w:r>
                  <w:proofErr w:type="spellEnd"/>
                </w:p>
              </w:tc>
              <w:tc>
                <w:tcPr>
                  <w:tcW w:w="1856" w:type="dxa"/>
                </w:tcPr>
                <w:p w14:paraId="7E0E5F3D" w14:textId="77777777" w:rsidR="0059225A" w:rsidRPr="00520A7A" w:rsidRDefault="0059225A" w:rsidP="0059225A">
                  <w:proofErr w:type="spellStart"/>
                  <w:r>
                    <w:t>Disiplin</w:t>
                  </w:r>
                  <w:proofErr w:type="spellEnd"/>
                </w:p>
              </w:tc>
              <w:tc>
                <w:tcPr>
                  <w:tcW w:w="993" w:type="dxa"/>
                </w:tcPr>
                <w:p w14:paraId="0868A92A" w14:textId="77777777" w:rsidR="0059225A" w:rsidRPr="00520A7A" w:rsidRDefault="0059225A" w:rsidP="0059225A">
                  <w:pPr>
                    <w:spacing w:after="120"/>
                  </w:pPr>
                  <w:r>
                    <w:t>Code 10</w:t>
                  </w:r>
                </w:p>
              </w:tc>
              <w:tc>
                <w:tcPr>
                  <w:tcW w:w="1417" w:type="dxa"/>
                </w:tcPr>
                <w:p w14:paraId="322E696E" w14:textId="77777777" w:rsidR="0059225A" w:rsidRDefault="0059225A" w:rsidP="0059225A">
                  <w:pPr>
                    <w:spacing w:after="120"/>
                  </w:pPr>
                  <w:r>
                    <w:t>JA</w:t>
                  </w:r>
                </w:p>
              </w:tc>
              <w:tc>
                <w:tcPr>
                  <w:tcW w:w="2283" w:type="dxa"/>
                </w:tcPr>
                <w:p w14:paraId="398F6B24" w14:textId="77777777" w:rsidR="0059225A" w:rsidRDefault="0059225A" w:rsidP="0059225A">
                  <w:r w:rsidRPr="00520A7A">
                    <w:t>Här anges något av de alternativ som finns i tabellen [&lt;Aktuellt företag&gt;$</w:t>
                  </w:r>
                  <w:proofErr w:type="spellStart"/>
                  <w:r w:rsidRPr="004A4124">
                    <w:t>Discipline</w:t>
                  </w:r>
                  <w:proofErr w:type="spellEnd"/>
                  <w:r w:rsidRPr="00520A7A">
                    <w:t>]”.</w:t>
                  </w:r>
                </w:p>
              </w:tc>
            </w:tr>
            <w:tr w:rsidR="0059225A" w:rsidRPr="00E0134C" w14:paraId="4D4E564B" w14:textId="77777777" w:rsidTr="0048149E">
              <w:tc>
                <w:tcPr>
                  <w:tcW w:w="1637" w:type="dxa"/>
                </w:tcPr>
                <w:p w14:paraId="0D9BDDB0" w14:textId="77777777" w:rsidR="0059225A" w:rsidRPr="00A32AB2" w:rsidRDefault="0059225A" w:rsidP="0059225A">
                  <w:r w:rsidRPr="00A32AB2">
                    <w:t>Expediter</w:t>
                  </w:r>
                </w:p>
              </w:tc>
              <w:tc>
                <w:tcPr>
                  <w:tcW w:w="1856" w:type="dxa"/>
                </w:tcPr>
                <w:p w14:paraId="2F944F3A" w14:textId="77777777" w:rsidR="0059225A" w:rsidRPr="00A54623" w:rsidRDefault="0059225A" w:rsidP="0059225A">
                  <w:r w:rsidRPr="00A54623">
                    <w:t>Handyman-kontakt(tabellen säljare/inköpare)</w:t>
                  </w:r>
                </w:p>
              </w:tc>
              <w:tc>
                <w:tcPr>
                  <w:tcW w:w="993" w:type="dxa"/>
                </w:tcPr>
                <w:p w14:paraId="67B036F0" w14:textId="77777777" w:rsidR="0059225A" w:rsidRDefault="0059225A" w:rsidP="0059225A">
                  <w:r>
                    <w:t>Code 10</w:t>
                  </w:r>
                </w:p>
              </w:tc>
              <w:tc>
                <w:tcPr>
                  <w:tcW w:w="1417" w:type="dxa"/>
                </w:tcPr>
                <w:p w14:paraId="6E389157" w14:textId="77777777" w:rsidR="0059225A" w:rsidRPr="00B93246" w:rsidRDefault="0059225A" w:rsidP="0059225A">
                  <w:pPr>
                    <w:rPr>
                      <w:highlight w:val="cyan"/>
                    </w:rPr>
                  </w:pPr>
                  <w:r w:rsidRPr="003F7013">
                    <w:t>NEJ</w:t>
                  </w:r>
                  <w:r w:rsidRPr="003F7013">
                    <w:br/>
                  </w:r>
                </w:p>
              </w:tc>
              <w:tc>
                <w:tcPr>
                  <w:tcW w:w="2283" w:type="dxa"/>
                </w:tcPr>
                <w:p w14:paraId="0B2CB5FD" w14:textId="77777777" w:rsidR="0059225A" w:rsidRDefault="0059225A" w:rsidP="0059225A">
                  <w:r>
                    <w:t xml:space="preserve">Kopplat till Code i tabellen </w:t>
                  </w:r>
                  <w:proofErr w:type="spellStart"/>
                  <w:r>
                    <w:t>Salesperson</w:t>
                  </w:r>
                  <w:proofErr w:type="spellEnd"/>
                  <w:r>
                    <w:t>/</w:t>
                  </w:r>
                  <w:proofErr w:type="spellStart"/>
                  <w:r>
                    <w:t>Purchaser</w:t>
                  </w:r>
                  <w:proofErr w:type="spellEnd"/>
                </w:p>
              </w:tc>
            </w:tr>
            <w:tr w:rsidR="0059225A" w:rsidRPr="00E0134C" w14:paraId="65D89F3B" w14:textId="77777777" w:rsidTr="0048149E">
              <w:tc>
                <w:tcPr>
                  <w:tcW w:w="1637" w:type="dxa"/>
                </w:tcPr>
                <w:p w14:paraId="51515B9A" w14:textId="77777777" w:rsidR="0059225A" w:rsidRPr="00A32AB2" w:rsidRDefault="0059225A" w:rsidP="0059225A">
                  <w:proofErr w:type="spellStart"/>
                  <w:r w:rsidRPr="00A32AB2">
                    <w:lastRenderedPageBreak/>
                    <w:t>Starting</w:t>
                  </w:r>
                  <w:proofErr w:type="spellEnd"/>
                  <w:r w:rsidRPr="00A32AB2">
                    <w:t xml:space="preserve"> Date</w:t>
                  </w:r>
                </w:p>
              </w:tc>
              <w:tc>
                <w:tcPr>
                  <w:tcW w:w="1856" w:type="dxa"/>
                </w:tcPr>
                <w:p w14:paraId="3934136A" w14:textId="77777777" w:rsidR="0059225A" w:rsidRPr="00A54623" w:rsidRDefault="0059225A" w:rsidP="0059225A">
                  <w:r w:rsidRPr="00A54623">
                    <w:t>Startdato</w:t>
                  </w:r>
                </w:p>
              </w:tc>
              <w:tc>
                <w:tcPr>
                  <w:tcW w:w="993" w:type="dxa"/>
                </w:tcPr>
                <w:p w14:paraId="1DD995A3" w14:textId="77777777" w:rsidR="0059225A" w:rsidRDefault="0059225A" w:rsidP="0059225A">
                  <w:r>
                    <w:t>Date</w:t>
                  </w:r>
                </w:p>
              </w:tc>
              <w:tc>
                <w:tcPr>
                  <w:tcW w:w="1417" w:type="dxa"/>
                </w:tcPr>
                <w:p w14:paraId="3F4E56AC" w14:textId="77777777" w:rsidR="0059225A" w:rsidRDefault="0059225A" w:rsidP="0059225A">
                  <w:r>
                    <w:t>NEJ</w:t>
                  </w:r>
                </w:p>
              </w:tc>
              <w:tc>
                <w:tcPr>
                  <w:tcW w:w="2283" w:type="dxa"/>
                </w:tcPr>
                <w:p w14:paraId="3B5FD0C3" w14:textId="77777777" w:rsidR="0059225A" w:rsidRDefault="0059225A" w:rsidP="0059225A">
                  <w:r>
                    <w:t xml:space="preserve">Ej angivet värde skickas som en tom sträng, </w:t>
                  </w:r>
                  <w:r>
                    <w:br/>
                    <w:t>annars YYYY-MM-DD</w:t>
                  </w:r>
                </w:p>
              </w:tc>
            </w:tr>
            <w:tr w:rsidR="0059225A" w:rsidRPr="00E0134C" w14:paraId="30D3C422" w14:textId="77777777" w:rsidTr="0048149E">
              <w:tc>
                <w:tcPr>
                  <w:tcW w:w="1637" w:type="dxa"/>
                </w:tcPr>
                <w:p w14:paraId="426184D5" w14:textId="77777777" w:rsidR="0059225A" w:rsidRPr="00A32AB2" w:rsidRDefault="0059225A" w:rsidP="0059225A">
                  <w:proofErr w:type="spellStart"/>
                  <w:r w:rsidRPr="00A32AB2">
                    <w:t>Ending</w:t>
                  </w:r>
                  <w:proofErr w:type="spellEnd"/>
                  <w:r w:rsidRPr="00A32AB2">
                    <w:t xml:space="preserve"> Date</w:t>
                  </w:r>
                </w:p>
              </w:tc>
              <w:tc>
                <w:tcPr>
                  <w:tcW w:w="1856" w:type="dxa"/>
                </w:tcPr>
                <w:p w14:paraId="3231B686" w14:textId="77777777" w:rsidR="0059225A" w:rsidRPr="00595B46" w:rsidRDefault="0059225A" w:rsidP="0059225A">
                  <w:r w:rsidRPr="00595B46">
                    <w:t>Slutdato</w:t>
                  </w:r>
                </w:p>
              </w:tc>
              <w:tc>
                <w:tcPr>
                  <w:tcW w:w="993" w:type="dxa"/>
                </w:tcPr>
                <w:p w14:paraId="3833EFAC" w14:textId="77777777" w:rsidR="0059225A" w:rsidRDefault="0059225A" w:rsidP="0059225A">
                  <w:r>
                    <w:t>Date</w:t>
                  </w:r>
                </w:p>
              </w:tc>
              <w:tc>
                <w:tcPr>
                  <w:tcW w:w="1417" w:type="dxa"/>
                </w:tcPr>
                <w:p w14:paraId="3B7E6DC8" w14:textId="77777777" w:rsidR="0059225A" w:rsidRDefault="0059225A" w:rsidP="0059225A">
                  <w:r>
                    <w:t>NEJ</w:t>
                  </w:r>
                </w:p>
              </w:tc>
              <w:tc>
                <w:tcPr>
                  <w:tcW w:w="2283" w:type="dxa"/>
                </w:tcPr>
                <w:p w14:paraId="7C465264" w14:textId="77777777" w:rsidR="0059225A" w:rsidRDefault="0059225A" w:rsidP="0059225A">
                  <w:r>
                    <w:t xml:space="preserve">Ej angivet värde skickas som en tom sträng, </w:t>
                  </w:r>
                  <w:r>
                    <w:br/>
                    <w:t>annars YYYY-MM-DD</w:t>
                  </w:r>
                </w:p>
              </w:tc>
            </w:tr>
            <w:tr w:rsidR="0059225A" w:rsidRPr="00E0134C" w14:paraId="6C46297D" w14:textId="77777777" w:rsidTr="0048149E">
              <w:tc>
                <w:tcPr>
                  <w:tcW w:w="1637" w:type="dxa"/>
                </w:tcPr>
                <w:p w14:paraId="4718254B" w14:textId="77777777" w:rsidR="0059225A" w:rsidRPr="00A32AB2" w:rsidRDefault="0059225A" w:rsidP="0059225A">
                  <w:r w:rsidRPr="00A32AB2">
                    <w:t xml:space="preserve">End Date </w:t>
                  </w:r>
                  <w:proofErr w:type="spellStart"/>
                  <w:r w:rsidRPr="00A32AB2">
                    <w:t>Guarantee</w:t>
                  </w:r>
                  <w:proofErr w:type="spellEnd"/>
                </w:p>
              </w:tc>
              <w:tc>
                <w:tcPr>
                  <w:tcW w:w="1856" w:type="dxa"/>
                </w:tcPr>
                <w:p w14:paraId="045B7907" w14:textId="77777777" w:rsidR="0059225A" w:rsidRPr="00595B46" w:rsidRDefault="0059225A" w:rsidP="0059225A">
                  <w:proofErr w:type="spellStart"/>
                  <w:r w:rsidRPr="00713DBA">
                    <w:t>Sluttdato</w:t>
                  </w:r>
                  <w:proofErr w:type="spellEnd"/>
                  <w:r w:rsidRPr="00713DBA">
                    <w:t xml:space="preserve"> for garant</w:t>
                  </w:r>
                  <w:r>
                    <w:t>i</w:t>
                  </w:r>
                </w:p>
              </w:tc>
              <w:tc>
                <w:tcPr>
                  <w:tcW w:w="993" w:type="dxa"/>
                </w:tcPr>
                <w:p w14:paraId="443EBFA9" w14:textId="77777777" w:rsidR="0059225A" w:rsidRDefault="0059225A" w:rsidP="0059225A">
                  <w:r>
                    <w:t>Date</w:t>
                  </w:r>
                </w:p>
              </w:tc>
              <w:tc>
                <w:tcPr>
                  <w:tcW w:w="1417" w:type="dxa"/>
                </w:tcPr>
                <w:p w14:paraId="364B8020" w14:textId="77777777" w:rsidR="0059225A" w:rsidRDefault="0059225A" w:rsidP="0059225A">
                  <w:r>
                    <w:t>NEJ</w:t>
                  </w:r>
                </w:p>
              </w:tc>
              <w:tc>
                <w:tcPr>
                  <w:tcW w:w="2283" w:type="dxa"/>
                </w:tcPr>
                <w:p w14:paraId="097F1B47" w14:textId="77777777" w:rsidR="0059225A" w:rsidRDefault="0059225A" w:rsidP="0059225A">
                  <w:r>
                    <w:t xml:space="preserve">Ej angivet värde skickas som en tom sträng, </w:t>
                  </w:r>
                  <w:r>
                    <w:br/>
                    <w:t>annars YYYY-MM-DD</w:t>
                  </w:r>
                </w:p>
              </w:tc>
            </w:tr>
            <w:tr w:rsidR="0059225A" w:rsidRPr="00E0134C" w14:paraId="4EBAF2FE" w14:textId="77777777" w:rsidTr="003F7013">
              <w:tc>
                <w:tcPr>
                  <w:tcW w:w="1637" w:type="dxa"/>
                  <w:shd w:val="clear" w:color="auto" w:fill="auto"/>
                </w:tcPr>
                <w:p w14:paraId="5AB2912D" w14:textId="77777777" w:rsidR="0059225A" w:rsidRPr="00A32AB2" w:rsidRDefault="0059225A" w:rsidP="0059225A">
                  <w:proofErr w:type="spellStart"/>
                  <w:r w:rsidRPr="00A32AB2">
                    <w:t>Invoiced</w:t>
                  </w:r>
                  <w:proofErr w:type="spellEnd"/>
                  <w:r w:rsidRPr="00A32AB2">
                    <w:t xml:space="preserve"> (ready)</w:t>
                  </w:r>
                </w:p>
              </w:tc>
              <w:tc>
                <w:tcPr>
                  <w:tcW w:w="1856" w:type="dxa"/>
                  <w:shd w:val="clear" w:color="auto" w:fill="auto"/>
                </w:tcPr>
                <w:p w14:paraId="0F78536D" w14:textId="77777777" w:rsidR="0059225A" w:rsidRPr="003F7013" w:rsidRDefault="0059225A" w:rsidP="0059225A">
                  <w:proofErr w:type="spellStart"/>
                  <w:r w:rsidRPr="003F7013">
                    <w:t>Ferdig</w:t>
                  </w:r>
                  <w:proofErr w:type="spellEnd"/>
                  <w:r w:rsidRPr="003F7013">
                    <w:t xml:space="preserve"> </w:t>
                  </w:r>
                  <w:proofErr w:type="spellStart"/>
                  <w:r w:rsidRPr="003F7013">
                    <w:t>fakturert</w:t>
                  </w:r>
                  <w:proofErr w:type="spellEnd"/>
                  <w:r w:rsidRPr="003F7013">
                    <w:br/>
                  </w:r>
                </w:p>
              </w:tc>
              <w:tc>
                <w:tcPr>
                  <w:tcW w:w="993" w:type="dxa"/>
                  <w:shd w:val="clear" w:color="auto" w:fill="auto"/>
                </w:tcPr>
                <w:p w14:paraId="16253B8A" w14:textId="77777777" w:rsidR="0059225A" w:rsidRPr="003F7013" w:rsidRDefault="0059225A" w:rsidP="0059225A">
                  <w:proofErr w:type="spellStart"/>
                  <w:r w:rsidRPr="003F7013">
                    <w:t>Boolean</w:t>
                  </w:r>
                  <w:proofErr w:type="spellEnd"/>
                </w:p>
              </w:tc>
              <w:tc>
                <w:tcPr>
                  <w:tcW w:w="1417" w:type="dxa"/>
                  <w:shd w:val="clear" w:color="auto" w:fill="auto"/>
                </w:tcPr>
                <w:p w14:paraId="2D69E6CA" w14:textId="77777777" w:rsidR="0059225A" w:rsidRPr="003F7013" w:rsidRDefault="0059225A" w:rsidP="0059225A">
                  <w:r w:rsidRPr="003F7013">
                    <w:t>JA</w:t>
                  </w:r>
                </w:p>
              </w:tc>
              <w:tc>
                <w:tcPr>
                  <w:tcW w:w="2283" w:type="dxa"/>
                  <w:shd w:val="clear" w:color="auto" w:fill="auto"/>
                </w:tcPr>
                <w:p w14:paraId="52C79C10" w14:textId="77777777" w:rsidR="0059225A" w:rsidRPr="003F7013" w:rsidRDefault="0059225A" w:rsidP="0059225A">
                  <w:r w:rsidRPr="003F7013">
                    <w:t>(Kryssruta)</w:t>
                  </w:r>
                  <w:r w:rsidRPr="003F7013">
                    <w:br/>
                    <w:t>1 = Ja, 0=Nej</w:t>
                  </w:r>
                </w:p>
              </w:tc>
            </w:tr>
            <w:tr w:rsidR="0059225A" w:rsidRPr="00E0134C" w14:paraId="566B6524" w14:textId="77777777" w:rsidTr="0048149E">
              <w:tc>
                <w:tcPr>
                  <w:tcW w:w="1637" w:type="dxa"/>
                </w:tcPr>
                <w:p w14:paraId="7508EAAA" w14:textId="77777777" w:rsidR="0059225A" w:rsidRPr="00A32AB2" w:rsidRDefault="0059225A" w:rsidP="0059225A">
                  <w:proofErr w:type="spellStart"/>
                  <w:r w:rsidRPr="00A32AB2">
                    <w:t>Modified</w:t>
                  </w:r>
                  <w:proofErr w:type="spellEnd"/>
                  <w:r w:rsidRPr="00A32AB2">
                    <w:t xml:space="preserve"> By</w:t>
                  </w:r>
                </w:p>
                <w:p w14:paraId="721F6747" w14:textId="77777777" w:rsidR="0059225A" w:rsidRPr="00A32AB2" w:rsidRDefault="0059225A" w:rsidP="0059225A"/>
              </w:tc>
              <w:tc>
                <w:tcPr>
                  <w:tcW w:w="1856" w:type="dxa"/>
                </w:tcPr>
                <w:p w14:paraId="39CA01CF" w14:textId="77777777" w:rsidR="0059225A" w:rsidRPr="00595B46" w:rsidRDefault="0059225A" w:rsidP="0059225A">
                  <w:proofErr w:type="spellStart"/>
                  <w:r w:rsidRPr="00595B46">
                    <w:t>Endret</w:t>
                  </w:r>
                  <w:proofErr w:type="spellEnd"/>
                  <w:r w:rsidRPr="00595B46">
                    <w:t xml:space="preserve"> av</w:t>
                  </w:r>
                </w:p>
              </w:tc>
              <w:tc>
                <w:tcPr>
                  <w:tcW w:w="993" w:type="dxa"/>
                </w:tcPr>
                <w:p w14:paraId="15B43526" w14:textId="77777777" w:rsidR="0059225A" w:rsidRDefault="0059225A" w:rsidP="0059225A">
                  <w:r>
                    <w:t>Code 50</w:t>
                  </w:r>
                </w:p>
              </w:tc>
              <w:tc>
                <w:tcPr>
                  <w:tcW w:w="1417" w:type="dxa"/>
                </w:tcPr>
                <w:p w14:paraId="3D67A934" w14:textId="77777777" w:rsidR="0059225A" w:rsidRDefault="0059225A" w:rsidP="0059225A">
                  <w:r>
                    <w:t>JA</w:t>
                  </w:r>
                </w:p>
              </w:tc>
              <w:tc>
                <w:tcPr>
                  <w:tcW w:w="2283" w:type="dxa"/>
                </w:tcPr>
                <w:p w14:paraId="4CD304C9" w14:textId="7D69D5A8" w:rsidR="0059225A" w:rsidRPr="009A3D35" w:rsidRDefault="0059225A" w:rsidP="0059225A">
                  <w:r w:rsidRPr="009A3D35">
                    <w:t xml:space="preserve">Aktuell användare i </w:t>
                  </w:r>
                  <w:r w:rsidR="00E51B63">
                    <w:t>Invo</w:t>
                  </w:r>
                  <w:r w:rsidRPr="009A3D35">
                    <w:t xml:space="preserve">, </w:t>
                  </w:r>
                  <w:proofErr w:type="gramStart"/>
                  <w:r w:rsidRPr="009A3D35">
                    <w:t>t.ex.</w:t>
                  </w:r>
                  <w:proofErr w:type="gramEnd"/>
                  <w:r w:rsidRPr="009A3D35">
                    <w:t xml:space="preserve"> </w:t>
                  </w:r>
                  <w:r w:rsidRPr="009A3D35">
                    <w:rPr>
                      <w:sz w:val="18"/>
                      <w:szCs w:val="18"/>
                    </w:rPr>
                    <w:t>NORDIC\THRE01</w:t>
                  </w:r>
                </w:p>
              </w:tc>
            </w:tr>
            <w:tr w:rsidR="0059225A" w:rsidRPr="00E0134C" w14:paraId="444EBA3A" w14:textId="77777777" w:rsidTr="0048149E">
              <w:tc>
                <w:tcPr>
                  <w:tcW w:w="1637" w:type="dxa"/>
                </w:tcPr>
                <w:p w14:paraId="7113F2E9" w14:textId="77777777" w:rsidR="0059225A" w:rsidRPr="00A32AB2" w:rsidRDefault="0059225A" w:rsidP="0059225A">
                  <w:proofErr w:type="spellStart"/>
                  <w:r w:rsidRPr="00A32AB2">
                    <w:t>Created</w:t>
                  </w:r>
                  <w:proofErr w:type="spellEnd"/>
                  <w:r w:rsidRPr="00A32AB2">
                    <w:t xml:space="preserve"> By</w:t>
                  </w:r>
                </w:p>
              </w:tc>
              <w:tc>
                <w:tcPr>
                  <w:tcW w:w="1856" w:type="dxa"/>
                </w:tcPr>
                <w:p w14:paraId="255AD6DF" w14:textId="77777777" w:rsidR="0059225A" w:rsidRPr="00595B46" w:rsidRDefault="0059225A" w:rsidP="0059225A">
                  <w:proofErr w:type="spellStart"/>
                  <w:r w:rsidRPr="00595B46">
                    <w:t>Opprettet</w:t>
                  </w:r>
                  <w:proofErr w:type="spellEnd"/>
                  <w:r w:rsidRPr="00595B46">
                    <w:t xml:space="preserve"> av</w:t>
                  </w:r>
                </w:p>
              </w:tc>
              <w:tc>
                <w:tcPr>
                  <w:tcW w:w="993" w:type="dxa"/>
                </w:tcPr>
                <w:p w14:paraId="28F1F72A" w14:textId="77777777" w:rsidR="0059225A" w:rsidRDefault="0059225A" w:rsidP="0059225A">
                  <w:r>
                    <w:t>Code 50</w:t>
                  </w:r>
                </w:p>
              </w:tc>
              <w:tc>
                <w:tcPr>
                  <w:tcW w:w="1417" w:type="dxa"/>
                </w:tcPr>
                <w:p w14:paraId="65A3CB0A" w14:textId="77777777" w:rsidR="0059225A" w:rsidRDefault="0059225A" w:rsidP="0059225A">
                  <w:r>
                    <w:t>JA</w:t>
                  </w:r>
                </w:p>
              </w:tc>
              <w:tc>
                <w:tcPr>
                  <w:tcW w:w="2283" w:type="dxa"/>
                </w:tcPr>
                <w:p w14:paraId="57B13518" w14:textId="0949CFA4" w:rsidR="0059225A" w:rsidRPr="0059764D" w:rsidRDefault="0059225A" w:rsidP="0059225A">
                  <w:pPr>
                    <w:rPr>
                      <w:sz w:val="18"/>
                      <w:szCs w:val="18"/>
                    </w:rPr>
                  </w:pPr>
                  <w:r w:rsidRPr="009A3D35">
                    <w:t xml:space="preserve">Aktuell användare i </w:t>
                  </w:r>
                  <w:r w:rsidR="00E51B63">
                    <w:t>Invo</w:t>
                  </w:r>
                  <w:r w:rsidRPr="009A3D35">
                    <w:t xml:space="preserve">, </w:t>
                  </w:r>
                  <w:proofErr w:type="gramStart"/>
                  <w:r w:rsidRPr="009A3D35">
                    <w:t>t.ex.</w:t>
                  </w:r>
                  <w:proofErr w:type="gramEnd"/>
                  <w:r w:rsidRPr="009A3D35">
                    <w:t xml:space="preserve"> </w:t>
                  </w:r>
                  <w:r w:rsidRPr="009A3D35">
                    <w:rPr>
                      <w:sz w:val="18"/>
                      <w:szCs w:val="18"/>
                    </w:rPr>
                    <w:t>NORDIC\THRE01</w:t>
                  </w:r>
                </w:p>
              </w:tc>
            </w:tr>
            <w:tr w:rsidR="0059225A" w14:paraId="50E89D6B" w14:textId="77777777" w:rsidTr="0048149E">
              <w:tc>
                <w:tcPr>
                  <w:tcW w:w="1637" w:type="dxa"/>
                </w:tcPr>
                <w:p w14:paraId="1B4B1B1D" w14:textId="77777777" w:rsidR="0059225A" w:rsidRPr="00A32AB2" w:rsidRDefault="0059225A" w:rsidP="0059225A">
                  <w:r w:rsidRPr="00A32AB2">
                    <w:t xml:space="preserve">Bill-to </w:t>
                  </w:r>
                  <w:proofErr w:type="spellStart"/>
                  <w:r w:rsidRPr="00A32AB2">
                    <w:t>Customer</w:t>
                  </w:r>
                  <w:proofErr w:type="spellEnd"/>
                  <w:r w:rsidRPr="00A32AB2">
                    <w:t xml:space="preserve"> No.</w:t>
                  </w:r>
                </w:p>
              </w:tc>
              <w:tc>
                <w:tcPr>
                  <w:tcW w:w="1856" w:type="dxa"/>
                </w:tcPr>
                <w:p w14:paraId="2B5BEB6C" w14:textId="77777777" w:rsidR="0059225A" w:rsidRDefault="0059225A" w:rsidP="0059225A">
                  <w:proofErr w:type="spellStart"/>
                  <w:r>
                    <w:t>Oppdragsgiver</w:t>
                  </w:r>
                  <w:proofErr w:type="spellEnd"/>
                </w:p>
              </w:tc>
              <w:tc>
                <w:tcPr>
                  <w:tcW w:w="993" w:type="dxa"/>
                </w:tcPr>
                <w:p w14:paraId="00635772" w14:textId="77777777" w:rsidR="0059225A" w:rsidRDefault="0059225A" w:rsidP="0059225A">
                  <w:r>
                    <w:t>Code 20</w:t>
                  </w:r>
                </w:p>
              </w:tc>
              <w:tc>
                <w:tcPr>
                  <w:tcW w:w="1417" w:type="dxa"/>
                </w:tcPr>
                <w:p w14:paraId="7E1E4F48" w14:textId="77777777" w:rsidR="0059225A" w:rsidRDefault="0059225A" w:rsidP="0059225A">
                  <w:r>
                    <w:t>JA</w:t>
                  </w:r>
                </w:p>
              </w:tc>
              <w:tc>
                <w:tcPr>
                  <w:tcW w:w="2283" w:type="dxa"/>
                </w:tcPr>
                <w:p w14:paraId="6BD47710" w14:textId="77777777" w:rsidR="0059225A" w:rsidRDefault="0059225A" w:rsidP="0059225A">
                  <w:r>
                    <w:t>Länkat till tabell Project Principal</w:t>
                  </w:r>
                </w:p>
              </w:tc>
            </w:tr>
            <w:tr w:rsidR="0059225A" w:rsidRPr="00E0134C" w14:paraId="20F43D22" w14:textId="77777777" w:rsidTr="0048149E">
              <w:tc>
                <w:tcPr>
                  <w:tcW w:w="1637" w:type="dxa"/>
                </w:tcPr>
                <w:p w14:paraId="06EBEE69" w14:textId="77777777" w:rsidR="0059225A" w:rsidRPr="00A32AB2" w:rsidRDefault="0059225A" w:rsidP="0059225A">
                  <w:proofErr w:type="spellStart"/>
                  <w:r w:rsidRPr="00A32AB2">
                    <w:t>Contract</w:t>
                  </w:r>
                  <w:proofErr w:type="spellEnd"/>
                  <w:r w:rsidRPr="00A32AB2">
                    <w:t xml:space="preserve"> </w:t>
                  </w:r>
                  <w:proofErr w:type="spellStart"/>
                  <w:r w:rsidRPr="00A32AB2">
                    <w:t>Amount</w:t>
                  </w:r>
                  <w:proofErr w:type="spellEnd"/>
                </w:p>
              </w:tc>
              <w:tc>
                <w:tcPr>
                  <w:tcW w:w="1856" w:type="dxa"/>
                </w:tcPr>
                <w:p w14:paraId="2425F223" w14:textId="77777777" w:rsidR="0059225A" w:rsidRPr="003F7013" w:rsidRDefault="0059225A" w:rsidP="0059225A">
                  <w:proofErr w:type="spellStart"/>
                  <w:r w:rsidRPr="003F7013">
                    <w:t>Kontraktsbeløp</w:t>
                  </w:r>
                  <w:proofErr w:type="spellEnd"/>
                </w:p>
              </w:tc>
              <w:tc>
                <w:tcPr>
                  <w:tcW w:w="993" w:type="dxa"/>
                </w:tcPr>
                <w:p w14:paraId="5EC6E0D6" w14:textId="77777777" w:rsidR="0059225A" w:rsidRPr="003F7013" w:rsidRDefault="0059225A" w:rsidP="0059225A">
                  <w:r w:rsidRPr="003F7013">
                    <w:t>Numeric</w:t>
                  </w:r>
                </w:p>
              </w:tc>
              <w:tc>
                <w:tcPr>
                  <w:tcW w:w="1417" w:type="dxa"/>
                </w:tcPr>
                <w:p w14:paraId="0EAC4D75" w14:textId="77777777" w:rsidR="0059225A" w:rsidRPr="003F7013" w:rsidRDefault="0059225A" w:rsidP="0059225A">
                  <w:r w:rsidRPr="003F7013">
                    <w:t>NEJ</w:t>
                  </w:r>
                </w:p>
              </w:tc>
              <w:tc>
                <w:tcPr>
                  <w:tcW w:w="2283" w:type="dxa"/>
                </w:tcPr>
                <w:p w14:paraId="03244192" w14:textId="77777777" w:rsidR="0059225A" w:rsidRPr="003F7013" w:rsidRDefault="0059225A" w:rsidP="0059225A">
                  <w:r w:rsidRPr="003F7013">
                    <w:t>I tabell Project Principal</w:t>
                  </w:r>
                  <w:r w:rsidRPr="003F7013">
                    <w:br/>
                    <w:t>Ange 0 om befintlig kontraktssumma skall tas bort/sättas till 0</w:t>
                  </w:r>
                </w:p>
              </w:tc>
            </w:tr>
            <w:tr w:rsidR="0059225A" w:rsidRPr="00E0134C" w14:paraId="145FE898" w14:textId="77777777" w:rsidTr="0048149E">
              <w:tc>
                <w:tcPr>
                  <w:tcW w:w="1637" w:type="dxa"/>
                </w:tcPr>
                <w:p w14:paraId="54D9F295" w14:textId="77777777" w:rsidR="0059225A" w:rsidRPr="00A32AB2" w:rsidRDefault="0059225A" w:rsidP="0059225A">
                  <w:r w:rsidRPr="00A32AB2">
                    <w:t xml:space="preserve">Settlement </w:t>
                  </w:r>
                  <w:proofErr w:type="spellStart"/>
                  <w:r w:rsidRPr="00A32AB2">
                    <w:t>Method</w:t>
                  </w:r>
                  <w:proofErr w:type="spellEnd"/>
                </w:p>
              </w:tc>
              <w:tc>
                <w:tcPr>
                  <w:tcW w:w="1856" w:type="dxa"/>
                </w:tcPr>
                <w:p w14:paraId="483C1592" w14:textId="77777777" w:rsidR="0059225A" w:rsidRDefault="0059225A" w:rsidP="0059225A">
                  <w:proofErr w:type="spellStart"/>
                  <w:r w:rsidRPr="002234F3">
                    <w:t>Oppgjörsmetode</w:t>
                  </w:r>
                  <w:proofErr w:type="spellEnd"/>
                </w:p>
              </w:tc>
              <w:tc>
                <w:tcPr>
                  <w:tcW w:w="993" w:type="dxa"/>
                </w:tcPr>
                <w:p w14:paraId="44145AE7" w14:textId="77777777" w:rsidR="0059225A" w:rsidRDefault="0059225A" w:rsidP="0059225A">
                  <w:r>
                    <w:t>Integer</w:t>
                  </w:r>
                </w:p>
              </w:tc>
              <w:tc>
                <w:tcPr>
                  <w:tcW w:w="1417" w:type="dxa"/>
                </w:tcPr>
                <w:p w14:paraId="5BF03A17" w14:textId="77777777" w:rsidR="0059225A" w:rsidRDefault="0059225A" w:rsidP="0059225A">
                  <w:r>
                    <w:t>JA</w:t>
                  </w:r>
                </w:p>
              </w:tc>
              <w:tc>
                <w:tcPr>
                  <w:tcW w:w="2283" w:type="dxa"/>
                </w:tcPr>
                <w:p w14:paraId="29F16CF5" w14:textId="77777777" w:rsidR="0059225A" w:rsidRDefault="0059225A" w:rsidP="0059225A">
                  <w:r>
                    <w:t>I Project Principal</w:t>
                  </w:r>
                </w:p>
                <w:p w14:paraId="2DEDBC5C" w14:textId="77777777" w:rsidR="0059225A" w:rsidRDefault="0059225A" w:rsidP="0059225A">
                  <w:r>
                    <w:t>0=fast pris, 1=löpande</w:t>
                  </w:r>
                </w:p>
              </w:tc>
            </w:tr>
            <w:tr w:rsidR="0059225A" w14:paraId="64B15CBE" w14:textId="77777777" w:rsidTr="0048149E">
              <w:tc>
                <w:tcPr>
                  <w:tcW w:w="1637" w:type="dxa"/>
                </w:tcPr>
                <w:p w14:paraId="3E6ADA86" w14:textId="77777777" w:rsidR="0059225A" w:rsidRPr="00A32AB2" w:rsidRDefault="0059225A" w:rsidP="0059225A">
                  <w:r w:rsidRPr="00A32AB2">
                    <w:t xml:space="preserve">Order No. </w:t>
                  </w:r>
                  <w:proofErr w:type="spellStart"/>
                  <w:r w:rsidRPr="00A32AB2">
                    <w:t>Customer</w:t>
                  </w:r>
                  <w:proofErr w:type="spellEnd"/>
                </w:p>
              </w:tc>
              <w:tc>
                <w:tcPr>
                  <w:tcW w:w="1856" w:type="dxa"/>
                </w:tcPr>
                <w:p w14:paraId="244E0F36" w14:textId="77777777" w:rsidR="0059225A" w:rsidRPr="00C64236" w:rsidRDefault="0059225A" w:rsidP="0059225A">
                  <w:proofErr w:type="spellStart"/>
                  <w:r w:rsidRPr="00C64236">
                    <w:t>Projektuppdragsgiver</w:t>
                  </w:r>
                  <w:proofErr w:type="spellEnd"/>
                  <w:r w:rsidRPr="00C64236">
                    <w:t>/</w:t>
                  </w:r>
                  <w:proofErr w:type="spellStart"/>
                  <w:r w:rsidRPr="00C64236">
                    <w:t>ordrenr</w:t>
                  </w:r>
                  <w:proofErr w:type="spellEnd"/>
                  <w:r w:rsidRPr="00C64236">
                    <w:t xml:space="preserve"> (kunde)</w:t>
                  </w:r>
                </w:p>
              </w:tc>
              <w:tc>
                <w:tcPr>
                  <w:tcW w:w="993" w:type="dxa"/>
                </w:tcPr>
                <w:p w14:paraId="61AA5DDC" w14:textId="77777777" w:rsidR="0059225A" w:rsidRDefault="0059225A" w:rsidP="0059225A">
                  <w:r>
                    <w:t>Text 50</w:t>
                  </w:r>
                </w:p>
              </w:tc>
              <w:tc>
                <w:tcPr>
                  <w:tcW w:w="1417" w:type="dxa"/>
                </w:tcPr>
                <w:p w14:paraId="5FDFB98E" w14:textId="77777777" w:rsidR="0059225A" w:rsidRDefault="0059225A" w:rsidP="0059225A">
                  <w:r>
                    <w:t>NEJ</w:t>
                  </w:r>
                </w:p>
              </w:tc>
              <w:tc>
                <w:tcPr>
                  <w:tcW w:w="2283" w:type="dxa"/>
                </w:tcPr>
                <w:p w14:paraId="24DE675C" w14:textId="77777777" w:rsidR="0059225A" w:rsidRPr="00E51B63" w:rsidRDefault="0059225A" w:rsidP="0059225A">
                  <w:r w:rsidRPr="00E51B63">
                    <w:t>I tabellen Project Principal</w:t>
                  </w:r>
                </w:p>
                <w:p w14:paraId="0330080C" w14:textId="77777777" w:rsidR="0059225A" w:rsidRPr="00E51B63" w:rsidRDefault="0059225A" w:rsidP="0059225A"/>
              </w:tc>
            </w:tr>
            <w:tr w:rsidR="0059225A" w14:paraId="6E9F2DDE" w14:textId="77777777" w:rsidTr="0048149E">
              <w:tc>
                <w:tcPr>
                  <w:tcW w:w="1637" w:type="dxa"/>
                </w:tcPr>
                <w:p w14:paraId="033FE190" w14:textId="77777777" w:rsidR="0059225A" w:rsidRPr="00A32AB2" w:rsidRDefault="0059225A" w:rsidP="0059225A">
                  <w:r w:rsidRPr="00A32AB2">
                    <w:t xml:space="preserve">Principal </w:t>
                  </w:r>
                  <w:proofErr w:type="spellStart"/>
                  <w:r w:rsidRPr="00A32AB2">
                    <w:t>Reference</w:t>
                  </w:r>
                  <w:proofErr w:type="spellEnd"/>
                </w:p>
              </w:tc>
              <w:tc>
                <w:tcPr>
                  <w:tcW w:w="1856" w:type="dxa"/>
                </w:tcPr>
                <w:p w14:paraId="44BCF115" w14:textId="77777777" w:rsidR="0059225A" w:rsidRPr="00C64236" w:rsidRDefault="0059225A" w:rsidP="0059225A">
                  <w:proofErr w:type="spellStart"/>
                  <w:r w:rsidRPr="00C64236">
                    <w:t>Projektuppdragsgiver</w:t>
                  </w:r>
                  <w:proofErr w:type="spellEnd"/>
                  <w:r w:rsidRPr="00C64236">
                    <w:t>/</w:t>
                  </w:r>
                  <w:proofErr w:type="spellStart"/>
                  <w:r w:rsidRPr="00C64236">
                    <w:t>oppdragsgiverreferanse</w:t>
                  </w:r>
                  <w:proofErr w:type="spellEnd"/>
                </w:p>
              </w:tc>
              <w:tc>
                <w:tcPr>
                  <w:tcW w:w="993" w:type="dxa"/>
                </w:tcPr>
                <w:p w14:paraId="1F798D12" w14:textId="77777777" w:rsidR="0059225A" w:rsidRDefault="0059225A" w:rsidP="0059225A">
                  <w:r>
                    <w:t>Text 50</w:t>
                  </w:r>
                </w:p>
              </w:tc>
              <w:tc>
                <w:tcPr>
                  <w:tcW w:w="1417" w:type="dxa"/>
                </w:tcPr>
                <w:p w14:paraId="1525BF3D" w14:textId="77777777" w:rsidR="0059225A" w:rsidRDefault="0059225A" w:rsidP="0059225A">
                  <w:r>
                    <w:t>NEJ</w:t>
                  </w:r>
                </w:p>
              </w:tc>
              <w:tc>
                <w:tcPr>
                  <w:tcW w:w="2283" w:type="dxa"/>
                </w:tcPr>
                <w:p w14:paraId="64263683" w14:textId="77777777" w:rsidR="0059225A" w:rsidRPr="00E51B63" w:rsidRDefault="0059225A" w:rsidP="0059225A">
                  <w:r w:rsidRPr="00E51B63">
                    <w:t>I tabellen Project Principal</w:t>
                  </w:r>
                </w:p>
                <w:p w14:paraId="29063800" w14:textId="77777777" w:rsidR="0059225A" w:rsidRPr="00E51B63" w:rsidRDefault="0059225A" w:rsidP="0059225A"/>
              </w:tc>
            </w:tr>
            <w:tr w:rsidR="0059225A" w:rsidRPr="00E0134C" w14:paraId="2CA8EA65" w14:textId="77777777" w:rsidTr="0048149E">
              <w:tc>
                <w:tcPr>
                  <w:tcW w:w="1637" w:type="dxa"/>
                </w:tcPr>
                <w:p w14:paraId="6BAF7DA1" w14:textId="77777777" w:rsidR="0059225A" w:rsidRPr="00A32AB2" w:rsidRDefault="0059225A" w:rsidP="0059225A">
                  <w:r w:rsidRPr="00A32AB2">
                    <w:t>Contact Person No.</w:t>
                  </w:r>
                </w:p>
              </w:tc>
              <w:tc>
                <w:tcPr>
                  <w:tcW w:w="1856" w:type="dxa"/>
                </w:tcPr>
                <w:p w14:paraId="46737D8D" w14:textId="77777777" w:rsidR="0059225A" w:rsidRPr="00C64236" w:rsidRDefault="0059225A" w:rsidP="0059225A">
                  <w:r w:rsidRPr="00C64236">
                    <w:t>Kontaktperson</w:t>
                  </w:r>
                </w:p>
              </w:tc>
              <w:tc>
                <w:tcPr>
                  <w:tcW w:w="993" w:type="dxa"/>
                </w:tcPr>
                <w:p w14:paraId="57A471FF" w14:textId="77777777" w:rsidR="0059225A" w:rsidRDefault="0059225A" w:rsidP="0059225A">
                  <w:r>
                    <w:t>Code 20</w:t>
                  </w:r>
                </w:p>
              </w:tc>
              <w:tc>
                <w:tcPr>
                  <w:tcW w:w="1417" w:type="dxa"/>
                </w:tcPr>
                <w:p w14:paraId="5AB6336E" w14:textId="77777777" w:rsidR="0059225A" w:rsidRDefault="0059225A" w:rsidP="0059225A">
                  <w:r>
                    <w:t>NEJ</w:t>
                  </w:r>
                </w:p>
              </w:tc>
              <w:tc>
                <w:tcPr>
                  <w:tcW w:w="2283" w:type="dxa"/>
                </w:tcPr>
                <w:p w14:paraId="1ADFDD1A" w14:textId="77777777" w:rsidR="0059225A" w:rsidRDefault="0059225A" w:rsidP="0059225A">
                  <w:r>
                    <w:t>I tabellen Project Principal</w:t>
                  </w:r>
                </w:p>
                <w:p w14:paraId="1931F5A1" w14:textId="77777777" w:rsidR="0059225A" w:rsidRDefault="0059225A" w:rsidP="0059225A">
                  <w:r>
                    <w:t>Om detta anges skall värdet referera till ”No.” i tabellen Contact.</w:t>
                  </w:r>
                </w:p>
              </w:tc>
            </w:tr>
            <w:tr w:rsidR="0059225A" w:rsidRPr="00E0134C" w14:paraId="0B670454" w14:textId="77777777" w:rsidTr="0048149E">
              <w:tc>
                <w:tcPr>
                  <w:tcW w:w="1637" w:type="dxa"/>
                </w:tcPr>
                <w:p w14:paraId="6734F46A" w14:textId="77777777" w:rsidR="0059225A" w:rsidRPr="00A32AB2" w:rsidRDefault="0059225A" w:rsidP="0059225A">
                  <w:r w:rsidRPr="00A32AB2">
                    <w:t>Code</w:t>
                  </w:r>
                </w:p>
              </w:tc>
              <w:tc>
                <w:tcPr>
                  <w:tcW w:w="1856" w:type="dxa"/>
                </w:tcPr>
                <w:p w14:paraId="75916A89" w14:textId="77777777" w:rsidR="0059225A" w:rsidRPr="00C64236" w:rsidRDefault="0059225A" w:rsidP="0059225A">
                  <w:proofErr w:type="spellStart"/>
                  <w:r w:rsidRPr="00C64236">
                    <w:t>Merknads</w:t>
                  </w:r>
                  <w:r w:rsidRPr="001B3E5F">
                    <w:t>ark</w:t>
                  </w:r>
                  <w:proofErr w:type="spellEnd"/>
                  <w:r w:rsidRPr="001B3E5F">
                    <w:t>/</w:t>
                  </w:r>
                  <w:r>
                    <w:br/>
                    <w:t>Kode</w:t>
                  </w:r>
                </w:p>
              </w:tc>
              <w:tc>
                <w:tcPr>
                  <w:tcW w:w="993" w:type="dxa"/>
                </w:tcPr>
                <w:p w14:paraId="66B0F66A" w14:textId="77777777" w:rsidR="0059225A" w:rsidRDefault="0059225A" w:rsidP="0059225A">
                  <w:r>
                    <w:t>Code 10</w:t>
                  </w:r>
                </w:p>
              </w:tc>
              <w:tc>
                <w:tcPr>
                  <w:tcW w:w="1417" w:type="dxa"/>
                </w:tcPr>
                <w:p w14:paraId="2DEA2909" w14:textId="77777777" w:rsidR="0059225A" w:rsidRDefault="0059225A" w:rsidP="0059225A">
                  <w:r>
                    <w:t>JA Om kommentars-</w:t>
                  </w:r>
                  <w:r w:rsidRPr="00110AEA">
                    <w:t>rad skickas med i anropet</w:t>
                  </w:r>
                </w:p>
              </w:tc>
              <w:tc>
                <w:tcPr>
                  <w:tcW w:w="2283" w:type="dxa"/>
                </w:tcPr>
                <w:p w14:paraId="0B3500A9" w14:textId="77777777" w:rsidR="0059225A" w:rsidRDefault="0059225A" w:rsidP="0059225A">
                  <w:r>
                    <w:t xml:space="preserve">I tabellen </w:t>
                  </w:r>
                  <w:proofErr w:type="spellStart"/>
                  <w:r>
                    <w:t>Comment</w:t>
                  </w:r>
                  <w:proofErr w:type="spellEnd"/>
                  <w:r>
                    <w:t xml:space="preserve"> Line. Skall referera till ”Code” i tabellen Standard Text. </w:t>
                  </w:r>
                  <w:proofErr w:type="gramStart"/>
                  <w:r>
                    <w:t>T.ex.</w:t>
                  </w:r>
                  <w:proofErr w:type="gramEnd"/>
                  <w:r>
                    <w:t xml:space="preserve"> ”HM” eller ”HMI”</w:t>
                  </w:r>
                </w:p>
              </w:tc>
            </w:tr>
            <w:tr w:rsidR="0059225A" w14:paraId="6B915EC5" w14:textId="77777777" w:rsidTr="0048149E">
              <w:tc>
                <w:tcPr>
                  <w:tcW w:w="1637" w:type="dxa"/>
                </w:tcPr>
                <w:p w14:paraId="0A1DAF16" w14:textId="77777777" w:rsidR="0059225A" w:rsidRPr="00A32AB2" w:rsidRDefault="0059225A" w:rsidP="0059225A">
                  <w:proofErr w:type="spellStart"/>
                  <w:r w:rsidRPr="00A32AB2">
                    <w:t>Comment</w:t>
                  </w:r>
                  <w:proofErr w:type="spellEnd"/>
                </w:p>
              </w:tc>
              <w:tc>
                <w:tcPr>
                  <w:tcW w:w="1856" w:type="dxa"/>
                </w:tcPr>
                <w:p w14:paraId="2FD284AF" w14:textId="77777777" w:rsidR="0059225A" w:rsidRPr="001B3E5F" w:rsidRDefault="0059225A" w:rsidP="0059225A">
                  <w:proofErr w:type="spellStart"/>
                  <w:r w:rsidRPr="00C64236">
                    <w:t>Merknads</w:t>
                  </w:r>
                  <w:r w:rsidRPr="001B3E5F">
                    <w:t>ark</w:t>
                  </w:r>
                  <w:proofErr w:type="spellEnd"/>
                  <w:r w:rsidRPr="001B3E5F">
                    <w:t>/</w:t>
                  </w:r>
                  <w:r>
                    <w:br/>
                  </w:r>
                  <w:proofErr w:type="spellStart"/>
                  <w:r w:rsidRPr="001B3E5F">
                    <w:t>Merknad</w:t>
                  </w:r>
                  <w:proofErr w:type="spellEnd"/>
                </w:p>
              </w:tc>
              <w:tc>
                <w:tcPr>
                  <w:tcW w:w="993" w:type="dxa"/>
                </w:tcPr>
                <w:p w14:paraId="3A38EF10" w14:textId="77777777" w:rsidR="0059225A" w:rsidRDefault="0059225A" w:rsidP="0059225A">
                  <w:r>
                    <w:t>Text 80</w:t>
                  </w:r>
                </w:p>
              </w:tc>
              <w:tc>
                <w:tcPr>
                  <w:tcW w:w="1417" w:type="dxa"/>
                </w:tcPr>
                <w:p w14:paraId="35380936" w14:textId="77777777" w:rsidR="0059225A" w:rsidRDefault="0059225A" w:rsidP="0059225A">
                  <w:r>
                    <w:t>JA Om kommentars-</w:t>
                  </w:r>
                  <w:r w:rsidRPr="00110AEA">
                    <w:t>rad skickas med i anropet</w:t>
                  </w:r>
                </w:p>
              </w:tc>
              <w:tc>
                <w:tcPr>
                  <w:tcW w:w="2283" w:type="dxa"/>
                </w:tcPr>
                <w:p w14:paraId="41C632A3" w14:textId="77777777" w:rsidR="0059225A" w:rsidRDefault="0059225A" w:rsidP="0059225A">
                  <w:r>
                    <w:t xml:space="preserve">I tabellen </w:t>
                  </w:r>
                  <w:proofErr w:type="spellStart"/>
                  <w:r>
                    <w:t>Comment</w:t>
                  </w:r>
                  <w:proofErr w:type="spellEnd"/>
                  <w:r>
                    <w:t xml:space="preserve"> Line.</w:t>
                  </w:r>
                </w:p>
              </w:tc>
            </w:tr>
            <w:tr w:rsidR="0059225A" w:rsidRPr="00E0134C" w14:paraId="7AA2FBA9" w14:textId="77777777" w:rsidTr="0048149E">
              <w:tc>
                <w:tcPr>
                  <w:tcW w:w="1637" w:type="dxa"/>
                </w:tcPr>
                <w:p w14:paraId="42ED9750" w14:textId="77777777" w:rsidR="0059225A" w:rsidRPr="00A32AB2" w:rsidRDefault="0059225A" w:rsidP="0059225A">
                  <w:r w:rsidRPr="00A32AB2">
                    <w:t>Date</w:t>
                  </w:r>
                </w:p>
              </w:tc>
              <w:tc>
                <w:tcPr>
                  <w:tcW w:w="1856" w:type="dxa"/>
                </w:tcPr>
                <w:p w14:paraId="2FD2B9B2" w14:textId="77777777" w:rsidR="0059225A" w:rsidRPr="001B3E5F" w:rsidRDefault="0059225A" w:rsidP="0059225A">
                  <w:r>
                    <w:t>Dato</w:t>
                  </w:r>
                </w:p>
              </w:tc>
              <w:tc>
                <w:tcPr>
                  <w:tcW w:w="993" w:type="dxa"/>
                </w:tcPr>
                <w:p w14:paraId="422AAF24" w14:textId="77777777" w:rsidR="0059225A" w:rsidRDefault="0059225A" w:rsidP="0059225A">
                  <w:r>
                    <w:t>Date</w:t>
                  </w:r>
                </w:p>
              </w:tc>
              <w:tc>
                <w:tcPr>
                  <w:tcW w:w="1417" w:type="dxa"/>
                </w:tcPr>
                <w:p w14:paraId="7A8DCADF" w14:textId="77777777" w:rsidR="0059225A" w:rsidRDefault="0059225A" w:rsidP="0059225A">
                  <w:r>
                    <w:t>Skall ej anges som parameter</w:t>
                  </w:r>
                </w:p>
              </w:tc>
              <w:tc>
                <w:tcPr>
                  <w:tcW w:w="2283" w:type="dxa"/>
                </w:tcPr>
                <w:p w14:paraId="2CACC233" w14:textId="77777777" w:rsidR="0059225A" w:rsidRDefault="0059225A" w:rsidP="0059225A">
                  <w:r>
                    <w:t xml:space="preserve">I tabellen </w:t>
                  </w:r>
                  <w:proofErr w:type="spellStart"/>
                  <w:r>
                    <w:t>Comment</w:t>
                  </w:r>
                  <w:proofErr w:type="spellEnd"/>
                  <w:r>
                    <w:t xml:space="preserve"> Line. Skall sättas automatiskt av 4PS när en ny rad läggs till</w:t>
                  </w:r>
                </w:p>
              </w:tc>
            </w:tr>
            <w:tr w:rsidR="0059225A" w:rsidRPr="00E0134C" w14:paraId="35325EF6" w14:textId="77777777" w:rsidTr="0048149E">
              <w:tc>
                <w:tcPr>
                  <w:tcW w:w="1637" w:type="dxa"/>
                </w:tcPr>
                <w:p w14:paraId="599D7A21" w14:textId="77777777" w:rsidR="0059225A" w:rsidRPr="00A32AB2" w:rsidRDefault="0059225A" w:rsidP="0059225A">
                  <w:proofErr w:type="spellStart"/>
                  <w:r w:rsidRPr="00A32AB2">
                    <w:t>Delivery</w:t>
                  </w:r>
                  <w:proofErr w:type="spellEnd"/>
                  <w:r w:rsidRPr="00A32AB2">
                    <w:t xml:space="preserve"> </w:t>
                  </w:r>
                  <w:proofErr w:type="spellStart"/>
                  <w:r w:rsidRPr="00A32AB2">
                    <w:t>Address</w:t>
                  </w:r>
                  <w:proofErr w:type="spellEnd"/>
                  <w:r w:rsidRPr="00A32AB2">
                    <w:t xml:space="preserve"> Note</w:t>
                  </w:r>
                </w:p>
              </w:tc>
              <w:tc>
                <w:tcPr>
                  <w:tcW w:w="1856" w:type="dxa"/>
                </w:tcPr>
                <w:p w14:paraId="09632805" w14:textId="77777777" w:rsidR="0059225A" w:rsidRPr="008607A5" w:rsidRDefault="0059225A" w:rsidP="0059225A">
                  <w:r w:rsidRPr="008607A5">
                    <w:t>Leveransmeldings</w:t>
                  </w:r>
                </w:p>
              </w:tc>
              <w:tc>
                <w:tcPr>
                  <w:tcW w:w="993" w:type="dxa"/>
                </w:tcPr>
                <w:p w14:paraId="3C030E1A" w14:textId="77777777" w:rsidR="0059225A" w:rsidRPr="008607A5" w:rsidRDefault="0059225A" w:rsidP="0059225A">
                  <w:r w:rsidRPr="008607A5">
                    <w:t>Text 30</w:t>
                  </w:r>
                </w:p>
              </w:tc>
              <w:tc>
                <w:tcPr>
                  <w:tcW w:w="1417" w:type="dxa"/>
                </w:tcPr>
                <w:p w14:paraId="5C40BD75" w14:textId="77777777" w:rsidR="0059225A" w:rsidRPr="008607A5" w:rsidRDefault="0059225A" w:rsidP="0059225A">
                  <w:r w:rsidRPr="008607A5">
                    <w:t>NEJ</w:t>
                  </w:r>
                </w:p>
              </w:tc>
              <w:tc>
                <w:tcPr>
                  <w:tcW w:w="2283" w:type="dxa"/>
                </w:tcPr>
                <w:p w14:paraId="3AB10C51" w14:textId="77777777" w:rsidR="0059225A" w:rsidRPr="008607A5" w:rsidRDefault="0059225A" w:rsidP="0059225A">
                  <w:r w:rsidRPr="008607A5">
                    <w:t>Valfri text på max 30 tecken</w:t>
                  </w:r>
                </w:p>
              </w:tc>
            </w:tr>
            <w:tr w:rsidR="0059225A" w:rsidRPr="00E0134C" w14:paraId="60C4EB92" w14:textId="77777777" w:rsidTr="0048149E">
              <w:tc>
                <w:tcPr>
                  <w:tcW w:w="1637" w:type="dxa"/>
                </w:tcPr>
                <w:p w14:paraId="6871CD8B" w14:textId="77777777" w:rsidR="0059225A" w:rsidRPr="00A32AB2" w:rsidRDefault="0059225A" w:rsidP="0059225A">
                  <w:r w:rsidRPr="00A32AB2">
                    <w:t>Price List Code</w:t>
                  </w:r>
                </w:p>
              </w:tc>
              <w:tc>
                <w:tcPr>
                  <w:tcW w:w="1856" w:type="dxa"/>
                </w:tcPr>
                <w:p w14:paraId="70E746F4" w14:textId="77777777" w:rsidR="0059225A" w:rsidRPr="0065772A" w:rsidRDefault="0059225A" w:rsidP="0059225A">
                  <w:proofErr w:type="spellStart"/>
                  <w:r w:rsidRPr="0065772A">
                    <w:t>Prislistekode</w:t>
                  </w:r>
                  <w:proofErr w:type="spellEnd"/>
                </w:p>
              </w:tc>
              <w:tc>
                <w:tcPr>
                  <w:tcW w:w="993" w:type="dxa"/>
                </w:tcPr>
                <w:p w14:paraId="7399E956" w14:textId="77777777" w:rsidR="0059225A" w:rsidRPr="008607A5" w:rsidRDefault="0059225A" w:rsidP="0059225A">
                  <w:r>
                    <w:t>Code 10</w:t>
                  </w:r>
                </w:p>
              </w:tc>
              <w:tc>
                <w:tcPr>
                  <w:tcW w:w="1417" w:type="dxa"/>
                </w:tcPr>
                <w:p w14:paraId="72997B41" w14:textId="77777777" w:rsidR="0059225A" w:rsidRPr="008607A5" w:rsidRDefault="0059225A" w:rsidP="0059225A">
                  <w:r w:rsidRPr="008607A5">
                    <w:t>N</w:t>
                  </w:r>
                  <w:r>
                    <w:t>EJ</w:t>
                  </w:r>
                </w:p>
              </w:tc>
              <w:tc>
                <w:tcPr>
                  <w:tcW w:w="2283" w:type="dxa"/>
                </w:tcPr>
                <w:p w14:paraId="051A65ED" w14:textId="77777777" w:rsidR="0059225A" w:rsidRPr="00717E3B" w:rsidRDefault="0059225A" w:rsidP="0059225A">
                  <w:pPr>
                    <w:rPr>
                      <w:highlight w:val="green"/>
                    </w:rPr>
                  </w:pPr>
                </w:p>
              </w:tc>
            </w:tr>
            <w:tr w:rsidR="0059225A" w:rsidRPr="00E0134C" w14:paraId="52EE84FB" w14:textId="77777777" w:rsidTr="0048149E">
              <w:tc>
                <w:tcPr>
                  <w:tcW w:w="1637" w:type="dxa"/>
                </w:tcPr>
                <w:p w14:paraId="7D8E1BE6" w14:textId="77777777" w:rsidR="0059225A" w:rsidRPr="00A32AB2" w:rsidRDefault="0059225A" w:rsidP="0059225A">
                  <w:proofErr w:type="spellStart"/>
                  <w:r w:rsidRPr="00A32AB2">
                    <w:t>Sales</w:t>
                  </w:r>
                  <w:proofErr w:type="spellEnd"/>
                  <w:r w:rsidRPr="00A32AB2">
                    <w:t xml:space="preserve"> </w:t>
                  </w:r>
                  <w:proofErr w:type="spellStart"/>
                  <w:r w:rsidRPr="00A32AB2">
                    <w:t>Discount</w:t>
                  </w:r>
                  <w:proofErr w:type="spellEnd"/>
                  <w:r w:rsidRPr="00A32AB2">
                    <w:t xml:space="preserve"> Term </w:t>
                  </w:r>
                  <w:proofErr w:type="spellStart"/>
                  <w:r w:rsidRPr="00A32AB2">
                    <w:t>Percent</w:t>
                  </w:r>
                  <w:proofErr w:type="spellEnd"/>
                </w:p>
              </w:tc>
              <w:tc>
                <w:tcPr>
                  <w:tcW w:w="1856" w:type="dxa"/>
                </w:tcPr>
                <w:p w14:paraId="4FD13AEB" w14:textId="77777777" w:rsidR="0059225A" w:rsidRPr="0065772A" w:rsidRDefault="0059225A" w:rsidP="0059225A">
                  <w:proofErr w:type="spellStart"/>
                  <w:r>
                    <w:t>Salgsrabatt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prosent</w:t>
                  </w:r>
                  <w:proofErr w:type="spellEnd"/>
                </w:p>
              </w:tc>
              <w:tc>
                <w:tcPr>
                  <w:tcW w:w="993" w:type="dxa"/>
                </w:tcPr>
                <w:p w14:paraId="28CE26A9" w14:textId="77777777" w:rsidR="0059225A" w:rsidRPr="00717E3B" w:rsidRDefault="0059225A" w:rsidP="0059225A">
                  <w:pPr>
                    <w:rPr>
                      <w:highlight w:val="green"/>
                    </w:rPr>
                  </w:pPr>
                  <w:r w:rsidRPr="008607A5">
                    <w:t>Numeric</w:t>
                  </w:r>
                </w:p>
              </w:tc>
              <w:tc>
                <w:tcPr>
                  <w:tcW w:w="1417" w:type="dxa"/>
                </w:tcPr>
                <w:p w14:paraId="07ADDA58" w14:textId="77777777" w:rsidR="0059225A" w:rsidRPr="00717E3B" w:rsidRDefault="0059225A" w:rsidP="0059225A">
                  <w:pPr>
                    <w:rPr>
                      <w:highlight w:val="green"/>
                    </w:rPr>
                  </w:pPr>
                  <w:r w:rsidRPr="008607A5">
                    <w:t>N</w:t>
                  </w:r>
                  <w:r>
                    <w:t>EJ</w:t>
                  </w:r>
                </w:p>
              </w:tc>
              <w:tc>
                <w:tcPr>
                  <w:tcW w:w="2283" w:type="dxa"/>
                </w:tcPr>
                <w:p w14:paraId="339E173E" w14:textId="77777777" w:rsidR="0059225A" w:rsidRPr="00717E3B" w:rsidRDefault="0059225A" w:rsidP="0059225A">
                  <w:pPr>
                    <w:rPr>
                      <w:highlight w:val="green"/>
                    </w:rPr>
                  </w:pPr>
                  <w:r w:rsidRPr="008607A5">
                    <w:t>Om inget angivits skickas 0 till 4PS</w:t>
                  </w:r>
                </w:p>
              </w:tc>
            </w:tr>
            <w:tr w:rsidR="0059225A" w:rsidRPr="00E0134C" w14:paraId="62FE53E9" w14:textId="77777777" w:rsidTr="0048149E">
              <w:tc>
                <w:tcPr>
                  <w:tcW w:w="1637" w:type="dxa"/>
                </w:tcPr>
                <w:p w14:paraId="23707AC2" w14:textId="77777777" w:rsidR="0059225A" w:rsidRPr="00A32AB2" w:rsidRDefault="0059225A" w:rsidP="0059225A">
                  <w:proofErr w:type="spellStart"/>
                  <w:r w:rsidRPr="00A32AB2">
                    <w:t>Sales</w:t>
                  </w:r>
                  <w:proofErr w:type="spellEnd"/>
                  <w:r w:rsidRPr="00A32AB2">
                    <w:t xml:space="preserve"> </w:t>
                  </w:r>
                  <w:proofErr w:type="spellStart"/>
                  <w:r w:rsidRPr="00A32AB2">
                    <w:t>Discount</w:t>
                  </w:r>
                  <w:proofErr w:type="spellEnd"/>
                  <w:r w:rsidRPr="00A32AB2">
                    <w:t xml:space="preserve"> Term Group 1</w:t>
                  </w:r>
                </w:p>
              </w:tc>
              <w:tc>
                <w:tcPr>
                  <w:tcW w:w="1856" w:type="dxa"/>
                </w:tcPr>
                <w:p w14:paraId="2D223BB2" w14:textId="77777777" w:rsidR="0059225A" w:rsidRDefault="0059225A" w:rsidP="0059225A">
                  <w:proofErr w:type="spellStart"/>
                  <w:r>
                    <w:t>Salg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rabattvilkårsgruppe</w:t>
                  </w:r>
                  <w:proofErr w:type="spellEnd"/>
                  <w:r>
                    <w:t xml:space="preserve"> (Kunde)</w:t>
                  </w:r>
                </w:p>
              </w:tc>
              <w:tc>
                <w:tcPr>
                  <w:tcW w:w="993" w:type="dxa"/>
                </w:tcPr>
                <w:p w14:paraId="1558DFA1" w14:textId="77777777" w:rsidR="0059225A" w:rsidRPr="008607A5" w:rsidRDefault="0059225A" w:rsidP="0059225A">
                  <w:r>
                    <w:t>Code 20</w:t>
                  </w:r>
                </w:p>
              </w:tc>
              <w:tc>
                <w:tcPr>
                  <w:tcW w:w="1417" w:type="dxa"/>
                </w:tcPr>
                <w:p w14:paraId="0D87CD4D" w14:textId="77777777" w:rsidR="0059225A" w:rsidRPr="008607A5" w:rsidRDefault="0059225A" w:rsidP="0059225A">
                  <w:r>
                    <w:t>NEJ</w:t>
                  </w:r>
                </w:p>
              </w:tc>
              <w:tc>
                <w:tcPr>
                  <w:tcW w:w="2283" w:type="dxa"/>
                </w:tcPr>
                <w:p w14:paraId="2DDBC416" w14:textId="77777777" w:rsidR="0059225A" w:rsidRPr="008607A5" w:rsidRDefault="0059225A" w:rsidP="0059225A">
                  <w:r>
                    <w:t>Behöver inte Norge rabattbrev alls längre ?</w:t>
                  </w:r>
                  <w:r>
                    <w:br/>
                    <w:t>(Troligen inte)</w:t>
                  </w:r>
                </w:p>
              </w:tc>
            </w:tr>
            <w:tr w:rsidR="0059225A" w:rsidRPr="005845EA" w14:paraId="5A31DB9B" w14:textId="77777777" w:rsidTr="0048149E">
              <w:tc>
                <w:tcPr>
                  <w:tcW w:w="1637" w:type="dxa"/>
                </w:tcPr>
                <w:p w14:paraId="51E5FC44" w14:textId="77777777" w:rsidR="0059225A" w:rsidRPr="00A32AB2" w:rsidRDefault="0059225A" w:rsidP="0059225A">
                  <w:proofErr w:type="spellStart"/>
                  <w:r w:rsidRPr="00A32AB2">
                    <w:t>Object</w:t>
                  </w:r>
                  <w:proofErr w:type="spellEnd"/>
                  <w:r w:rsidRPr="00A32AB2">
                    <w:t xml:space="preserve"> Code</w:t>
                  </w:r>
                </w:p>
              </w:tc>
              <w:tc>
                <w:tcPr>
                  <w:tcW w:w="1856" w:type="dxa"/>
                </w:tcPr>
                <w:p w14:paraId="7F0BA8BF" w14:textId="77777777" w:rsidR="0059225A" w:rsidRDefault="0059225A" w:rsidP="0059225A">
                  <w:r>
                    <w:t>Segment</w:t>
                  </w:r>
                </w:p>
              </w:tc>
              <w:tc>
                <w:tcPr>
                  <w:tcW w:w="993" w:type="dxa"/>
                </w:tcPr>
                <w:p w14:paraId="7D55A4BD" w14:textId="77777777" w:rsidR="0059225A" w:rsidRDefault="0059225A" w:rsidP="0059225A">
                  <w:r>
                    <w:t>Integer</w:t>
                  </w:r>
                </w:p>
              </w:tc>
              <w:tc>
                <w:tcPr>
                  <w:tcW w:w="1417" w:type="dxa"/>
                </w:tcPr>
                <w:p w14:paraId="599DE284" w14:textId="77777777" w:rsidR="0059225A" w:rsidRDefault="004E39A7" w:rsidP="0059225A">
                  <w:r>
                    <w:t>JA</w:t>
                  </w:r>
                </w:p>
              </w:tc>
              <w:tc>
                <w:tcPr>
                  <w:tcW w:w="2283" w:type="dxa"/>
                </w:tcPr>
                <w:p w14:paraId="1907C589" w14:textId="77777777" w:rsidR="0059225A" w:rsidRPr="005845EA" w:rsidRDefault="0059225A" w:rsidP="0059225A">
                  <w:r w:rsidRPr="005845EA">
                    <w:t xml:space="preserve">Fält </w:t>
                  </w:r>
                  <w:r>
                    <w:t>”</w:t>
                  </w:r>
                  <w:proofErr w:type="spellStart"/>
                  <w:r w:rsidRPr="005845EA">
                    <w:t>Object</w:t>
                  </w:r>
                  <w:proofErr w:type="spellEnd"/>
                  <w:r w:rsidRPr="005845EA">
                    <w:t xml:space="preserve"> </w:t>
                  </w:r>
                  <w:r>
                    <w:t>C</w:t>
                  </w:r>
                  <w:r w:rsidRPr="005845EA">
                    <w:t>ode</w:t>
                  </w:r>
                  <w:r>
                    <w:t>”</w:t>
                  </w:r>
                  <w:r w:rsidRPr="005845EA">
                    <w:t xml:space="preserve"> i tabellen Job Extension Nordic (Urval på ak</w:t>
                  </w:r>
                  <w:r>
                    <w:t>tuellt projekt)</w:t>
                  </w:r>
                </w:p>
              </w:tc>
            </w:tr>
            <w:tr w:rsidR="0059225A" w:rsidRPr="005845EA" w14:paraId="50FC0A10" w14:textId="77777777" w:rsidTr="0048149E">
              <w:tc>
                <w:tcPr>
                  <w:tcW w:w="1637" w:type="dxa"/>
                </w:tcPr>
                <w:p w14:paraId="45C2A40C" w14:textId="77777777" w:rsidR="0059225A" w:rsidRPr="00A32AB2" w:rsidRDefault="0059225A" w:rsidP="0059225A">
                  <w:r w:rsidRPr="00A32AB2">
                    <w:lastRenderedPageBreak/>
                    <w:t xml:space="preserve">Job </w:t>
                  </w:r>
                  <w:proofErr w:type="spellStart"/>
                  <w:r w:rsidRPr="00A32AB2">
                    <w:t>Type</w:t>
                  </w:r>
                  <w:proofErr w:type="spellEnd"/>
                </w:p>
              </w:tc>
              <w:tc>
                <w:tcPr>
                  <w:tcW w:w="1856" w:type="dxa"/>
                </w:tcPr>
                <w:p w14:paraId="571C38EC" w14:textId="77777777" w:rsidR="0059225A" w:rsidRDefault="0059225A" w:rsidP="0059225A">
                  <w:proofErr w:type="spellStart"/>
                  <w:r>
                    <w:t>Sluttbruker</w:t>
                  </w:r>
                  <w:proofErr w:type="spellEnd"/>
                </w:p>
              </w:tc>
              <w:tc>
                <w:tcPr>
                  <w:tcW w:w="993" w:type="dxa"/>
                </w:tcPr>
                <w:p w14:paraId="70C0AA65" w14:textId="77777777" w:rsidR="0059225A" w:rsidRDefault="0059225A" w:rsidP="0059225A">
                  <w:r>
                    <w:t>Integer</w:t>
                  </w:r>
                </w:p>
              </w:tc>
              <w:tc>
                <w:tcPr>
                  <w:tcW w:w="1417" w:type="dxa"/>
                </w:tcPr>
                <w:p w14:paraId="2A55DDC7" w14:textId="77777777" w:rsidR="0059225A" w:rsidRDefault="004E39A7" w:rsidP="0059225A">
                  <w:r>
                    <w:t>JA</w:t>
                  </w:r>
                </w:p>
              </w:tc>
              <w:tc>
                <w:tcPr>
                  <w:tcW w:w="2283" w:type="dxa"/>
                </w:tcPr>
                <w:p w14:paraId="3B29E326" w14:textId="77777777" w:rsidR="0059225A" w:rsidRPr="005845EA" w:rsidRDefault="0059225A" w:rsidP="0059225A">
                  <w:r w:rsidRPr="005845EA">
                    <w:t xml:space="preserve">Fält </w:t>
                  </w:r>
                  <w:r>
                    <w:t xml:space="preserve">”Job </w:t>
                  </w:r>
                  <w:proofErr w:type="spellStart"/>
                  <w:r>
                    <w:t>Type</w:t>
                  </w:r>
                  <w:proofErr w:type="spellEnd"/>
                  <w:r>
                    <w:t>”</w:t>
                  </w:r>
                  <w:r w:rsidRPr="005845EA">
                    <w:t xml:space="preserve"> i tabellen Job Extension Nordic (Urval på ak</w:t>
                  </w:r>
                  <w:r>
                    <w:t>tuellt projekt)</w:t>
                  </w:r>
                </w:p>
              </w:tc>
            </w:tr>
            <w:tr w:rsidR="0059225A" w:rsidRPr="005845EA" w14:paraId="4B5A6964" w14:textId="77777777" w:rsidTr="0048149E">
              <w:tc>
                <w:tcPr>
                  <w:tcW w:w="1637" w:type="dxa"/>
                </w:tcPr>
                <w:p w14:paraId="701AD8CF" w14:textId="77777777" w:rsidR="0059225A" w:rsidRPr="00A32AB2" w:rsidRDefault="0059225A" w:rsidP="0059225A">
                  <w:proofErr w:type="spellStart"/>
                  <w:r w:rsidRPr="00A32AB2">
                    <w:t>Reimbursement</w:t>
                  </w:r>
                  <w:proofErr w:type="spellEnd"/>
                  <w:r w:rsidRPr="00A32AB2">
                    <w:t xml:space="preserve"> Form</w:t>
                  </w:r>
                </w:p>
              </w:tc>
              <w:tc>
                <w:tcPr>
                  <w:tcW w:w="1856" w:type="dxa"/>
                </w:tcPr>
                <w:p w14:paraId="50FC6499" w14:textId="77777777" w:rsidR="0059225A" w:rsidRDefault="0059225A" w:rsidP="0059225A">
                  <w:proofErr w:type="spellStart"/>
                  <w:r>
                    <w:t>Prosjektform</w:t>
                  </w:r>
                  <w:proofErr w:type="spellEnd"/>
                </w:p>
              </w:tc>
              <w:tc>
                <w:tcPr>
                  <w:tcW w:w="993" w:type="dxa"/>
                </w:tcPr>
                <w:p w14:paraId="7DAC34E5" w14:textId="77777777" w:rsidR="0059225A" w:rsidRDefault="0059225A" w:rsidP="0059225A">
                  <w:r>
                    <w:t>Integer</w:t>
                  </w:r>
                </w:p>
              </w:tc>
              <w:tc>
                <w:tcPr>
                  <w:tcW w:w="1417" w:type="dxa"/>
                </w:tcPr>
                <w:p w14:paraId="527623EF" w14:textId="77777777" w:rsidR="0059225A" w:rsidRDefault="004E39A7" w:rsidP="0059225A">
                  <w:r>
                    <w:t>JA</w:t>
                  </w:r>
                </w:p>
              </w:tc>
              <w:tc>
                <w:tcPr>
                  <w:tcW w:w="2283" w:type="dxa"/>
                </w:tcPr>
                <w:p w14:paraId="194D73A6" w14:textId="77777777" w:rsidR="0059225A" w:rsidRPr="005845EA" w:rsidRDefault="0059225A" w:rsidP="0059225A">
                  <w:r>
                    <w:t>Fält ”</w:t>
                  </w:r>
                  <w:proofErr w:type="spellStart"/>
                  <w:r w:rsidRPr="00412476">
                    <w:t>Reimbursement</w:t>
                  </w:r>
                  <w:proofErr w:type="spellEnd"/>
                  <w:r w:rsidRPr="00412476">
                    <w:t xml:space="preserve"> Form</w:t>
                  </w:r>
                  <w:r>
                    <w:t>”</w:t>
                  </w:r>
                  <w:r w:rsidRPr="005845EA">
                    <w:t xml:space="preserve"> i tabellen Job Extension Nordic (Urval på ak</w:t>
                  </w:r>
                  <w:r>
                    <w:t>tuellt projekt)</w:t>
                  </w:r>
                </w:p>
              </w:tc>
            </w:tr>
          </w:tbl>
          <w:p w14:paraId="668A031C" w14:textId="77777777" w:rsidR="0019241E" w:rsidRPr="005845EA" w:rsidRDefault="0019241E" w:rsidP="0019241E"/>
          <w:p w14:paraId="57A62495" w14:textId="77777777" w:rsidR="0019241E" w:rsidRPr="005845EA" w:rsidRDefault="0019241E" w:rsidP="0019241E"/>
          <w:p w14:paraId="1BD6590C" w14:textId="77777777" w:rsidR="0019241E" w:rsidRPr="005845EA" w:rsidRDefault="0019241E" w:rsidP="0019241E"/>
          <w:p w14:paraId="0922F0F0" w14:textId="77777777" w:rsidR="0059764D" w:rsidRDefault="0059764D" w:rsidP="0019241E">
            <w:pPr>
              <w:rPr>
                <w:b/>
              </w:rPr>
            </w:pPr>
          </w:p>
          <w:p w14:paraId="1C81D6EB" w14:textId="77777777" w:rsidR="0059764D" w:rsidRDefault="0059764D" w:rsidP="0019241E">
            <w:pPr>
              <w:rPr>
                <w:b/>
              </w:rPr>
            </w:pPr>
          </w:p>
          <w:p w14:paraId="3C1EC3E6" w14:textId="77777777" w:rsidR="0059764D" w:rsidRDefault="0059764D" w:rsidP="0019241E">
            <w:pPr>
              <w:rPr>
                <w:b/>
              </w:rPr>
            </w:pPr>
          </w:p>
          <w:p w14:paraId="034E0FD2" w14:textId="77777777" w:rsidR="0059764D" w:rsidRDefault="0059764D" w:rsidP="0019241E">
            <w:pPr>
              <w:rPr>
                <w:b/>
              </w:rPr>
            </w:pPr>
          </w:p>
          <w:p w14:paraId="64C1A6C8" w14:textId="77777777" w:rsidR="0019241E" w:rsidRPr="008607A5" w:rsidRDefault="0019241E" w:rsidP="0019241E">
            <w:pPr>
              <w:rPr>
                <w:b/>
              </w:rPr>
            </w:pPr>
            <w:r w:rsidRPr="00E84F79">
              <w:rPr>
                <w:b/>
              </w:rPr>
              <w:t>Regelverk:</w:t>
            </w:r>
          </w:p>
          <w:p w14:paraId="74282909" w14:textId="77777777" w:rsidR="0019241E" w:rsidRDefault="0019241E" w:rsidP="0019241E"/>
          <w:p w14:paraId="43BB4212" w14:textId="77777777" w:rsidR="006222D6" w:rsidRPr="006222D6" w:rsidRDefault="006222D6" w:rsidP="0019241E">
            <w:pPr>
              <w:rPr>
                <w:b/>
                <w:bCs/>
              </w:rPr>
            </w:pPr>
            <w:r w:rsidRPr="006222D6">
              <w:rPr>
                <w:b/>
                <w:bCs/>
              </w:rPr>
              <w:t>Allmänt:</w:t>
            </w:r>
          </w:p>
          <w:p w14:paraId="01E27380" w14:textId="77777777" w:rsidR="0019241E" w:rsidRDefault="0019241E" w:rsidP="0019241E">
            <w:r w:rsidRPr="006872F4">
              <w:t xml:space="preserve">Om </w:t>
            </w:r>
            <w:r w:rsidR="008607A5">
              <w:t xml:space="preserve">anropande system </w:t>
            </w:r>
            <w:r w:rsidR="00183D3B">
              <w:t>(</w:t>
            </w:r>
            <w:r w:rsidR="008607A5">
              <w:t>Invo</w:t>
            </w:r>
            <w:r w:rsidR="00183D3B">
              <w:t>)</w:t>
            </w:r>
            <w:r w:rsidRPr="006872F4">
              <w:t xml:space="preserve"> lämnar projektnumret blankt så skall 4PS skapa ett nytt projekt</w:t>
            </w:r>
          </w:p>
          <w:p w14:paraId="6775A980" w14:textId="77777777" w:rsidR="0019241E" w:rsidRDefault="0019241E" w:rsidP="0019241E">
            <w:r>
              <w:t xml:space="preserve">Om </w:t>
            </w:r>
            <w:r w:rsidR="008607A5">
              <w:t xml:space="preserve">anropande system </w:t>
            </w:r>
            <w:r>
              <w:t>har angivit ett projektnummer så måste detta existera i</w:t>
            </w:r>
            <w:r w:rsidR="008607A5">
              <w:t xml:space="preserve"> 4PS,</w:t>
            </w:r>
            <w:r>
              <w:t xml:space="preserve"> i annat fall skall ett felmeddelande returneras. </w:t>
            </w:r>
            <w:r w:rsidR="0059764D">
              <w:t>När anropande system anger ett projektnummer så betyder det att det befintliga projektet i 4PS skall uppdateras.</w:t>
            </w:r>
          </w:p>
          <w:p w14:paraId="27F46F97" w14:textId="77777777" w:rsidR="0019241E" w:rsidRDefault="0019241E" w:rsidP="0019241E"/>
          <w:p w14:paraId="6769C766" w14:textId="77777777" w:rsidR="0019241E" w:rsidRDefault="0019241E" w:rsidP="0019241E">
            <w:r>
              <w:t>Denna Webservice skall alltid returnera det nya (eller existerande) projektets nummer om anropet lyckats.</w:t>
            </w:r>
          </w:p>
          <w:p w14:paraId="60138233" w14:textId="77777777" w:rsidR="0019241E" w:rsidRDefault="0019241E" w:rsidP="0019241E"/>
          <w:p w14:paraId="6776B8D0" w14:textId="77777777" w:rsidR="0019241E" w:rsidRDefault="0019241E" w:rsidP="0019241E">
            <w:r>
              <w:t xml:space="preserve">Samtliga eventuella systemfel som uppstår i 4PS vid detta anrop skall returneras med ett felmeddelande. </w:t>
            </w:r>
          </w:p>
          <w:p w14:paraId="509CFF0B" w14:textId="77777777" w:rsidR="0019241E" w:rsidRDefault="0019241E" w:rsidP="0019241E"/>
          <w:p w14:paraId="31F13006" w14:textId="77777777" w:rsidR="006222D6" w:rsidRPr="00EC3490" w:rsidRDefault="006222D6" w:rsidP="006222D6">
            <w:r w:rsidRPr="00EC3490">
              <w:t xml:space="preserve">Fälten ”Last Date </w:t>
            </w:r>
            <w:proofErr w:type="spellStart"/>
            <w:r w:rsidRPr="00EC3490">
              <w:t>Modified</w:t>
            </w:r>
            <w:proofErr w:type="spellEnd"/>
            <w:r w:rsidRPr="00EC3490">
              <w:t>” och ”</w:t>
            </w:r>
            <w:proofErr w:type="spellStart"/>
            <w:r w:rsidRPr="00EC3490">
              <w:t>Time</w:t>
            </w:r>
            <w:proofErr w:type="spellEnd"/>
            <w:r w:rsidRPr="00EC3490">
              <w:t xml:space="preserve"> last </w:t>
            </w:r>
            <w:proofErr w:type="spellStart"/>
            <w:r w:rsidRPr="00EC3490">
              <w:t>modified</w:t>
            </w:r>
            <w:proofErr w:type="spellEnd"/>
            <w:r w:rsidRPr="00EC3490">
              <w:t xml:space="preserve">” </w:t>
            </w:r>
            <w:r>
              <w:t xml:space="preserve">i tabellen Job </w:t>
            </w:r>
            <w:r w:rsidRPr="00EC3490">
              <w:t>skall uppdateras automatiskt när webbservicen a</w:t>
            </w:r>
            <w:r>
              <w:t>nropas för att uppdatera ett bef</w:t>
            </w:r>
            <w:r w:rsidRPr="00EC3490">
              <w:t>intlig</w:t>
            </w:r>
            <w:r>
              <w:t>t</w:t>
            </w:r>
            <w:r w:rsidRPr="00EC3490">
              <w:t xml:space="preserve"> projekt.</w:t>
            </w:r>
          </w:p>
          <w:p w14:paraId="0CCC26A8" w14:textId="0311D417" w:rsidR="006222D6" w:rsidRDefault="006222D6" w:rsidP="006222D6">
            <w:r>
              <w:t xml:space="preserve">Fälten ”Creation Date” och ”Creation </w:t>
            </w:r>
            <w:proofErr w:type="spellStart"/>
            <w:r>
              <w:t>Time</w:t>
            </w:r>
            <w:proofErr w:type="spellEnd"/>
            <w:r>
              <w:t>” skall sättas när webbservicen anropas för att skapa ett nytt projekt, med andra ord på samma sätt som när ett projekt skapas manuellt i 4PS.</w:t>
            </w:r>
          </w:p>
          <w:p w14:paraId="0EF3B1A8" w14:textId="77777777" w:rsidR="006222D6" w:rsidRDefault="006222D6" w:rsidP="006222D6">
            <w:r w:rsidRPr="00C54F49">
              <w:t>Fälten ”</w:t>
            </w:r>
            <w:proofErr w:type="spellStart"/>
            <w:r w:rsidRPr="00C54F49">
              <w:t>Modified</w:t>
            </w:r>
            <w:proofErr w:type="spellEnd"/>
            <w:r w:rsidRPr="00C54F49">
              <w:t xml:space="preserve"> By” och “</w:t>
            </w:r>
            <w:proofErr w:type="spellStart"/>
            <w:r w:rsidRPr="00C54F49">
              <w:t>Created</w:t>
            </w:r>
            <w:proofErr w:type="spellEnd"/>
            <w:r w:rsidRPr="00C54F49">
              <w:t xml:space="preserve"> By” skall sättas </w:t>
            </w:r>
            <w:r>
              <w:t>med värdet i parametern som innehåller aktuell användare i det anropande systemet.</w:t>
            </w:r>
          </w:p>
          <w:p w14:paraId="35F33D78" w14:textId="77777777" w:rsidR="006222D6" w:rsidRDefault="006222D6" w:rsidP="006222D6"/>
          <w:p w14:paraId="4F89EA5A" w14:textId="77777777" w:rsidR="006222D6" w:rsidRPr="00C54F49" w:rsidRDefault="006222D6" w:rsidP="006222D6">
            <w:r>
              <w:t>Fält för senaste ändring som finns i tabellen Project Principal, ”Date/</w:t>
            </w:r>
            <w:proofErr w:type="spellStart"/>
            <w:r>
              <w:t>Time</w:t>
            </w:r>
            <w:proofErr w:type="spellEnd"/>
            <w:r>
              <w:t xml:space="preserve"> Last </w:t>
            </w:r>
            <w:proofErr w:type="spellStart"/>
            <w:r>
              <w:t>Modified</w:t>
            </w:r>
            <w:proofErr w:type="spellEnd"/>
            <w:r>
              <w:t>” skall uppdateras med aktuellt systemdatum och tid när ett lyckat anrop gjorts via denna Webbservice.</w:t>
            </w:r>
          </w:p>
          <w:p w14:paraId="78F05CA7" w14:textId="77777777" w:rsidR="006222D6" w:rsidRDefault="006222D6" w:rsidP="006222D6"/>
          <w:p w14:paraId="381F6A54" w14:textId="77777777" w:rsidR="006222D6" w:rsidRPr="00C54F49" w:rsidRDefault="006222D6" w:rsidP="006222D6">
            <w:r w:rsidRPr="006872F4">
              <w:t>Kontaktperson: Skall kunna lämnas blankt men om det anges</w:t>
            </w:r>
            <w:r>
              <w:t xml:space="preserve"> en kod i det fältet</w:t>
            </w:r>
            <w:r w:rsidRPr="006872F4">
              <w:t xml:space="preserve"> så måste det vara ett nummer från 4PS kontaktregister.</w:t>
            </w:r>
          </w:p>
          <w:p w14:paraId="283EF581" w14:textId="77777777" w:rsidR="006222D6" w:rsidRPr="00C54F49" w:rsidRDefault="006222D6" w:rsidP="006222D6">
            <w:bookmarkStart w:id="0" w:name="_GoBack"/>
            <w:bookmarkEnd w:id="0"/>
          </w:p>
          <w:p w14:paraId="125D194D" w14:textId="77777777" w:rsidR="006222D6" w:rsidRDefault="006222D6" w:rsidP="0019241E"/>
          <w:p w14:paraId="18A064BC" w14:textId="77777777" w:rsidR="006222D6" w:rsidRPr="006222D6" w:rsidRDefault="006222D6" w:rsidP="0019241E">
            <w:pPr>
              <w:rPr>
                <w:b/>
                <w:bCs/>
              </w:rPr>
            </w:pPr>
            <w:r w:rsidRPr="006222D6">
              <w:rPr>
                <w:b/>
                <w:bCs/>
              </w:rPr>
              <w:t>Vid skapande av underprojekt:</w:t>
            </w:r>
          </w:p>
          <w:p w14:paraId="5C4537E4" w14:textId="77777777" w:rsidR="0019241E" w:rsidRDefault="0019241E" w:rsidP="0019241E">
            <w:r>
              <w:t>Projektnummer för det nya underprojekt som skapas i 4ps skall styras av nummerserien för projektnummer kopplat till angivet kostnadsställe.</w:t>
            </w:r>
          </w:p>
          <w:p w14:paraId="667E1D7D" w14:textId="77777777" w:rsidR="0019241E" w:rsidRDefault="0019241E" w:rsidP="0019241E"/>
          <w:p w14:paraId="0F3E2153" w14:textId="77777777" w:rsidR="0019241E" w:rsidRDefault="0019241E" w:rsidP="0019241E">
            <w:r w:rsidRPr="00A937C2">
              <w:t xml:space="preserve">Alla fält som </w:t>
            </w:r>
            <w:r>
              <w:t xml:space="preserve">finns i de inblandade tabellerna men som inte ingår i denna specifikation </w:t>
            </w:r>
            <w:r w:rsidRPr="00A937C2">
              <w:t xml:space="preserve">skall fyllas i automatiskt / ärvas från huvudprojektet </w:t>
            </w:r>
            <w:r>
              <w:t xml:space="preserve">alternativt aktuell kund </w:t>
            </w:r>
            <w:r w:rsidRPr="00A937C2">
              <w:t xml:space="preserve">enligt samma regelverk som när ett underprojekt skapas </w:t>
            </w:r>
            <w:r>
              <w:t xml:space="preserve">(eller redigeras) </w:t>
            </w:r>
            <w:r w:rsidRPr="00A937C2">
              <w:t>manuellt</w:t>
            </w:r>
            <w:r>
              <w:t xml:space="preserve"> och ovanstående uppgifter fylls i.</w:t>
            </w:r>
          </w:p>
          <w:p w14:paraId="5D91299E" w14:textId="77777777" w:rsidR="0019241E" w:rsidRDefault="0019241E" w:rsidP="0019241E">
            <w:r>
              <w:t>Detta regelverk måste underhållas och gälla även i kommande releaser av 4PS.</w:t>
            </w:r>
          </w:p>
          <w:p w14:paraId="24F682A5" w14:textId="77777777" w:rsidR="0019241E" w:rsidRDefault="0019241E" w:rsidP="0019241E"/>
          <w:p w14:paraId="1FFEAB2A" w14:textId="77777777" w:rsidR="0019241E" w:rsidRDefault="0019241E" w:rsidP="0019241E"/>
          <w:p w14:paraId="07F93F15" w14:textId="77777777" w:rsidR="0019241E" w:rsidRPr="00C54F49" w:rsidRDefault="0019241E" w:rsidP="0019241E"/>
          <w:p w14:paraId="7FF5AD6A" w14:textId="77777777" w:rsidR="0019241E" w:rsidRPr="00C54F49" w:rsidRDefault="0019241E" w:rsidP="0019241E"/>
          <w:p w14:paraId="0F0AC2D5" w14:textId="77777777" w:rsidR="0019241E" w:rsidRPr="0019241E" w:rsidRDefault="0019241E" w:rsidP="00DF74AC"/>
          <w:p w14:paraId="2AE11AA8" w14:textId="77777777" w:rsidR="004D175B" w:rsidRPr="00A57A77" w:rsidRDefault="004D175B" w:rsidP="00DF74AC">
            <w:pPr>
              <w:rPr>
                <w:lang w:val="nl-NL"/>
              </w:rPr>
            </w:pPr>
          </w:p>
        </w:tc>
      </w:tr>
      <w:tr w:rsidR="00890602" w14:paraId="630DE758" w14:textId="77777777" w:rsidTr="003F7013">
        <w:tc>
          <w:tcPr>
            <w:tcW w:w="1838" w:type="dxa"/>
          </w:tcPr>
          <w:p w14:paraId="58E9AD33" w14:textId="77777777" w:rsidR="00890602" w:rsidRDefault="00890602" w:rsidP="007F0869">
            <w:pPr>
              <w:rPr>
                <w:lang w:val="nl-NL"/>
              </w:rPr>
            </w:pPr>
            <w:r>
              <w:rPr>
                <w:lang w:val="nl-NL"/>
              </w:rPr>
              <w:lastRenderedPageBreak/>
              <w:t>Utbildningsbehov?</w:t>
            </w:r>
          </w:p>
        </w:tc>
        <w:tc>
          <w:tcPr>
            <w:tcW w:w="8505" w:type="dxa"/>
          </w:tcPr>
          <w:p w14:paraId="17A654BF" w14:textId="77777777" w:rsidR="00890602" w:rsidRDefault="00890602" w:rsidP="007F0869">
            <w:pPr>
              <w:rPr>
                <w:lang w:val="nl-NL"/>
              </w:rPr>
            </w:pPr>
          </w:p>
        </w:tc>
      </w:tr>
      <w:tr w:rsidR="00890602" w14:paraId="5F0B0286" w14:textId="77777777" w:rsidTr="003F7013">
        <w:tc>
          <w:tcPr>
            <w:tcW w:w="1838" w:type="dxa"/>
          </w:tcPr>
          <w:p w14:paraId="27711182" w14:textId="77777777" w:rsidR="00890602" w:rsidRDefault="00890602" w:rsidP="007F0869">
            <w:pPr>
              <w:rPr>
                <w:lang w:val="nl-NL"/>
              </w:rPr>
            </w:pPr>
            <w:r>
              <w:rPr>
                <w:lang w:val="nl-NL"/>
              </w:rPr>
              <w:lastRenderedPageBreak/>
              <w:t>Behov av dokumentation?</w:t>
            </w:r>
          </w:p>
        </w:tc>
        <w:tc>
          <w:tcPr>
            <w:tcW w:w="8505" w:type="dxa"/>
          </w:tcPr>
          <w:p w14:paraId="37B96957" w14:textId="77777777" w:rsidR="00890602" w:rsidRDefault="00890602" w:rsidP="007F0869">
            <w:pPr>
              <w:rPr>
                <w:lang w:val="nl-NL"/>
              </w:rPr>
            </w:pPr>
          </w:p>
        </w:tc>
      </w:tr>
    </w:tbl>
    <w:p w14:paraId="446CB94D" w14:textId="77777777" w:rsidR="00F169EF" w:rsidRDefault="00F169EF" w:rsidP="00F169EF"/>
    <w:p w14:paraId="1A0DAB06" w14:textId="77777777" w:rsidR="00F169EF" w:rsidRDefault="00F169EF" w:rsidP="00F169EF">
      <w:pPr>
        <w:pStyle w:val="Rubrik1"/>
      </w:pPr>
      <w:r>
        <w:t>Del 3 – Fylls i av Leverantör</w:t>
      </w:r>
    </w:p>
    <w:tbl>
      <w:tblPr>
        <w:tblStyle w:val="Tabellrutnt"/>
        <w:tblW w:w="9889" w:type="dxa"/>
        <w:tblLayout w:type="fixed"/>
        <w:tblLook w:val="04A0" w:firstRow="1" w:lastRow="0" w:firstColumn="1" w:lastColumn="0" w:noHBand="0" w:noVBand="1"/>
      </w:tblPr>
      <w:tblGrid>
        <w:gridCol w:w="3085"/>
        <w:gridCol w:w="6804"/>
      </w:tblGrid>
      <w:tr w:rsidR="00F169EF" w14:paraId="4CB3D8EF" w14:textId="77777777" w:rsidTr="007F0869">
        <w:tc>
          <w:tcPr>
            <w:tcW w:w="3085" w:type="dxa"/>
          </w:tcPr>
          <w:p w14:paraId="1966B5D0" w14:textId="77777777" w:rsidR="00F169EF" w:rsidRPr="00B45F26" w:rsidRDefault="00F169EF" w:rsidP="007F0869">
            <w:pPr>
              <w:rPr>
                <w:b/>
                <w:lang w:val="nl-NL"/>
              </w:rPr>
            </w:pPr>
            <w:r w:rsidRPr="00B45F26">
              <w:rPr>
                <w:b/>
                <w:lang w:val="nl-NL"/>
              </w:rPr>
              <w:t>Fråga</w:t>
            </w:r>
          </w:p>
        </w:tc>
        <w:tc>
          <w:tcPr>
            <w:tcW w:w="6804" w:type="dxa"/>
          </w:tcPr>
          <w:p w14:paraId="14599B9F" w14:textId="77777777" w:rsidR="00F169EF" w:rsidRPr="00B45F26" w:rsidRDefault="00F169EF" w:rsidP="007F0869">
            <w:pPr>
              <w:rPr>
                <w:b/>
                <w:lang w:val="nl-NL"/>
              </w:rPr>
            </w:pPr>
            <w:r w:rsidRPr="00B45F26">
              <w:rPr>
                <w:b/>
                <w:lang w:val="nl-NL"/>
              </w:rPr>
              <w:t>Svar</w:t>
            </w:r>
          </w:p>
        </w:tc>
      </w:tr>
      <w:tr w:rsidR="00F169EF" w14:paraId="3C125A17" w14:textId="77777777" w:rsidTr="007F0869">
        <w:tc>
          <w:tcPr>
            <w:tcW w:w="3085" w:type="dxa"/>
          </w:tcPr>
          <w:p w14:paraId="2A962F2E" w14:textId="77777777" w:rsidR="00F169EF" w:rsidRDefault="00F169EF" w:rsidP="007F0869">
            <w:pPr>
              <w:rPr>
                <w:lang w:val="nl-NL"/>
              </w:rPr>
            </w:pPr>
            <w:r>
              <w:rPr>
                <w:lang w:val="nl-NL"/>
              </w:rPr>
              <w:t>Estimat</w:t>
            </w:r>
          </w:p>
        </w:tc>
        <w:tc>
          <w:tcPr>
            <w:tcW w:w="6804" w:type="dxa"/>
          </w:tcPr>
          <w:p w14:paraId="5E9CAFD5" w14:textId="77777777" w:rsidR="00F169EF" w:rsidRDefault="00F169EF" w:rsidP="007F0869">
            <w:pPr>
              <w:rPr>
                <w:lang w:val="nl-NL"/>
              </w:rPr>
            </w:pPr>
          </w:p>
        </w:tc>
      </w:tr>
      <w:tr w:rsidR="00F169EF" w14:paraId="001089C4" w14:textId="77777777" w:rsidTr="007F0869">
        <w:tc>
          <w:tcPr>
            <w:tcW w:w="3085" w:type="dxa"/>
          </w:tcPr>
          <w:p w14:paraId="27170AC9" w14:textId="77777777" w:rsidR="00F169EF" w:rsidRPr="00241E4F" w:rsidRDefault="00F169EF" w:rsidP="007F0869">
            <w:pPr>
              <w:rPr>
                <w:i/>
                <w:lang w:val="nl-NL"/>
              </w:rPr>
            </w:pPr>
            <w:r>
              <w:rPr>
                <w:lang w:val="nl-NL"/>
              </w:rPr>
              <w:t xml:space="preserve">Övriga kommentarer </w:t>
            </w:r>
          </w:p>
        </w:tc>
        <w:tc>
          <w:tcPr>
            <w:tcW w:w="6804" w:type="dxa"/>
          </w:tcPr>
          <w:p w14:paraId="3A05801C" w14:textId="77777777" w:rsidR="00F169EF" w:rsidRDefault="00F169EF" w:rsidP="007F0869">
            <w:pPr>
              <w:rPr>
                <w:lang w:val="nl-NL"/>
              </w:rPr>
            </w:pPr>
          </w:p>
        </w:tc>
      </w:tr>
    </w:tbl>
    <w:p w14:paraId="1581E4A5" w14:textId="77777777" w:rsidR="00AF6899" w:rsidRDefault="00AF6899" w:rsidP="00AF6899">
      <w:pPr>
        <w:pStyle w:val="Rubrik1"/>
      </w:pPr>
    </w:p>
    <w:p w14:paraId="332D4983" w14:textId="77777777" w:rsidR="00AF6899" w:rsidRDefault="00AF6899" w:rsidP="00AF6899">
      <w:pPr>
        <w:pStyle w:val="Rubrik1"/>
      </w:pPr>
      <w:r>
        <w:t>Del 4: Sign –off</w:t>
      </w:r>
    </w:p>
    <w:tbl>
      <w:tblPr>
        <w:tblStyle w:val="Tabellrutnt"/>
        <w:tblW w:w="9889" w:type="dxa"/>
        <w:tblLayout w:type="fixed"/>
        <w:tblLook w:val="04A0" w:firstRow="1" w:lastRow="0" w:firstColumn="1" w:lastColumn="0" w:noHBand="0" w:noVBand="1"/>
      </w:tblPr>
      <w:tblGrid>
        <w:gridCol w:w="3085"/>
        <w:gridCol w:w="6804"/>
      </w:tblGrid>
      <w:tr w:rsidR="00AF6899" w14:paraId="062E1B59" w14:textId="77777777" w:rsidTr="007F0869">
        <w:tc>
          <w:tcPr>
            <w:tcW w:w="3085" w:type="dxa"/>
          </w:tcPr>
          <w:p w14:paraId="6B69F73B" w14:textId="77777777" w:rsidR="00AF6899" w:rsidRPr="00B45F26" w:rsidRDefault="00AF6899" w:rsidP="007F0869">
            <w:pPr>
              <w:rPr>
                <w:b/>
                <w:lang w:val="nl-NL"/>
              </w:rPr>
            </w:pPr>
            <w:r w:rsidRPr="00B45F26">
              <w:rPr>
                <w:b/>
                <w:lang w:val="nl-NL"/>
              </w:rPr>
              <w:t>Fråga</w:t>
            </w:r>
          </w:p>
        </w:tc>
        <w:tc>
          <w:tcPr>
            <w:tcW w:w="6804" w:type="dxa"/>
          </w:tcPr>
          <w:p w14:paraId="5B3E757D" w14:textId="77777777" w:rsidR="00AF6899" w:rsidRPr="00B45F26" w:rsidRDefault="00AF6899" w:rsidP="007F0869">
            <w:pPr>
              <w:rPr>
                <w:b/>
                <w:lang w:val="nl-NL"/>
              </w:rPr>
            </w:pPr>
            <w:r w:rsidRPr="00B45F26">
              <w:rPr>
                <w:b/>
                <w:lang w:val="nl-NL"/>
              </w:rPr>
              <w:t>Svar</w:t>
            </w:r>
          </w:p>
        </w:tc>
      </w:tr>
      <w:tr w:rsidR="00AF6899" w14:paraId="2D7AF8A4" w14:textId="77777777" w:rsidTr="007F0869">
        <w:tc>
          <w:tcPr>
            <w:tcW w:w="3085" w:type="dxa"/>
          </w:tcPr>
          <w:p w14:paraId="31DBDE21" w14:textId="77777777" w:rsidR="00AF6899" w:rsidRDefault="00AF6899" w:rsidP="007F0869">
            <w:pPr>
              <w:rPr>
                <w:lang w:val="nl-NL"/>
              </w:rPr>
            </w:pPr>
            <w:r>
              <w:rPr>
                <w:lang w:val="nl-NL"/>
              </w:rPr>
              <w:t>Godkänt för utveckling av processägarforum (Datum)</w:t>
            </w:r>
          </w:p>
        </w:tc>
        <w:tc>
          <w:tcPr>
            <w:tcW w:w="6804" w:type="dxa"/>
          </w:tcPr>
          <w:p w14:paraId="5AE565B0" w14:textId="77777777" w:rsidR="00AF6899" w:rsidRDefault="00AF6899" w:rsidP="007F0869">
            <w:pPr>
              <w:rPr>
                <w:lang w:val="nl-NL"/>
              </w:rPr>
            </w:pPr>
          </w:p>
        </w:tc>
      </w:tr>
      <w:tr w:rsidR="00AF6899" w14:paraId="792A3EFF" w14:textId="77777777" w:rsidTr="007F0869">
        <w:tc>
          <w:tcPr>
            <w:tcW w:w="3085" w:type="dxa"/>
          </w:tcPr>
          <w:p w14:paraId="61A16E0A" w14:textId="77777777" w:rsidR="00AF6899" w:rsidRPr="00241E4F" w:rsidRDefault="00FE2F6C" w:rsidP="00FE2F6C">
            <w:pPr>
              <w:rPr>
                <w:i/>
                <w:lang w:val="nl-NL"/>
              </w:rPr>
            </w:pPr>
            <w:r>
              <w:rPr>
                <w:lang w:val="nl-NL"/>
              </w:rPr>
              <w:t>Godkänt för utveckling av huvudprocess</w:t>
            </w:r>
            <w:r w:rsidR="00AF6899">
              <w:rPr>
                <w:lang w:val="nl-NL"/>
              </w:rPr>
              <w:t>ägare (Datum)</w:t>
            </w:r>
          </w:p>
        </w:tc>
        <w:tc>
          <w:tcPr>
            <w:tcW w:w="6804" w:type="dxa"/>
          </w:tcPr>
          <w:p w14:paraId="090753E5" w14:textId="77777777" w:rsidR="00AF6899" w:rsidRDefault="00AF6899" w:rsidP="007F0869">
            <w:pPr>
              <w:rPr>
                <w:lang w:val="nl-NL"/>
              </w:rPr>
            </w:pPr>
          </w:p>
        </w:tc>
      </w:tr>
    </w:tbl>
    <w:p w14:paraId="64BFAF6D" w14:textId="77777777" w:rsidR="00AF6899" w:rsidRPr="00AF6899" w:rsidRDefault="00AF6899" w:rsidP="00AF6899"/>
    <w:sectPr w:rsidR="00AF6899" w:rsidRPr="00AF6899" w:rsidSect="00956341">
      <w:footerReference w:type="default" r:id="rId7"/>
      <w:headerReference w:type="first" r:id="rId8"/>
      <w:footerReference w:type="first" r:id="rId9"/>
      <w:pgSz w:w="11906" w:h="16838" w:code="9"/>
      <w:pgMar w:top="1560" w:right="3045" w:bottom="1560" w:left="1134" w:header="459" w:footer="82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265E79" w14:textId="77777777" w:rsidR="00AD0586" w:rsidRDefault="00AD0586" w:rsidP="00BF52E0">
      <w:pPr>
        <w:spacing w:line="240" w:lineRule="auto"/>
      </w:pPr>
      <w:r>
        <w:separator/>
      </w:r>
    </w:p>
  </w:endnote>
  <w:endnote w:type="continuationSeparator" w:id="0">
    <w:p w14:paraId="06C47157" w14:textId="77777777" w:rsidR="00AD0586" w:rsidRDefault="00AD0586" w:rsidP="00BF52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e Regular">
    <w:panose1 w:val="00000000000000000000"/>
    <w:charset w:val="00"/>
    <w:family w:val="swiss"/>
    <w:notTrueType/>
    <w:pitch w:val="variable"/>
    <w:sig w:usb0="00000007" w:usb1="00000000" w:usb2="00000000" w:usb3="00000000" w:csb0="000000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107B78" w14:textId="77777777" w:rsidR="004D70F4" w:rsidRPr="00EC76CF" w:rsidRDefault="004D70F4" w:rsidP="00DB37C0">
    <w:pPr>
      <w:pStyle w:val="Sidfot"/>
      <w:rPr>
        <w:b/>
        <w:lang w:val="de-DE"/>
      </w:rPr>
    </w:pPr>
    <w:r w:rsidRPr="00EC76CF">
      <w:rPr>
        <w:b/>
        <w:lang w:val="de-DE"/>
      </w:rPr>
      <w:t xml:space="preserve">Assemblin </w:t>
    </w:r>
    <w:r w:rsidR="00DF74AC">
      <w:rPr>
        <w:b/>
        <w:lang w:val="de-DE"/>
      </w:rPr>
      <w:t>Sweden</w:t>
    </w:r>
    <w:r w:rsidR="00942F8D">
      <w:rPr>
        <w:b/>
        <w:lang w:val="de-DE"/>
      </w:rPr>
      <w:t xml:space="preserve"> </w:t>
    </w:r>
    <w:r w:rsidRPr="00EC76CF">
      <w:rPr>
        <w:b/>
        <w:lang w:val="de-DE"/>
      </w:rPr>
      <w:t>AB</w:t>
    </w:r>
  </w:p>
  <w:p w14:paraId="125D5814" w14:textId="77777777" w:rsidR="004D70F4" w:rsidRPr="00DB37C0" w:rsidRDefault="004D70F4" w:rsidP="00DB37C0">
    <w:pPr>
      <w:pStyle w:val="Sidfot"/>
      <w:rPr>
        <w:lang w:val="de-DE"/>
      </w:rPr>
    </w:pPr>
    <w:proofErr w:type="spellStart"/>
    <w:r w:rsidRPr="00DB37C0">
      <w:rPr>
        <w:lang w:val="de-DE"/>
      </w:rPr>
      <w:t>Västberga</w:t>
    </w:r>
    <w:proofErr w:type="spellEnd"/>
    <w:r w:rsidRPr="00DB37C0">
      <w:rPr>
        <w:lang w:val="de-DE"/>
      </w:rPr>
      <w:t xml:space="preserve"> </w:t>
    </w:r>
    <w:proofErr w:type="spellStart"/>
    <w:r w:rsidRPr="00DB37C0">
      <w:rPr>
        <w:lang w:val="de-DE"/>
      </w:rPr>
      <w:t>Allé</w:t>
    </w:r>
    <w:proofErr w:type="spellEnd"/>
    <w:r w:rsidRPr="00DB37C0">
      <w:rPr>
        <w:lang w:val="de-DE"/>
      </w:rPr>
      <w:t xml:space="preserve"> 1</w:t>
    </w:r>
    <w:r w:rsidR="00DB37C0" w:rsidRPr="00DB37C0">
      <w:rPr>
        <w:lang w:val="de-DE"/>
      </w:rPr>
      <w:t xml:space="preserve">, </w:t>
    </w:r>
    <w:r w:rsidRPr="00DB37C0">
      <w:rPr>
        <w:lang w:val="de-DE"/>
      </w:rPr>
      <w:t xml:space="preserve">126 30 </w:t>
    </w:r>
    <w:proofErr w:type="spellStart"/>
    <w:r w:rsidRPr="00DB37C0">
      <w:rPr>
        <w:lang w:val="de-DE"/>
      </w:rPr>
      <w:t>Hägersten</w:t>
    </w:r>
    <w:proofErr w:type="spellEnd"/>
  </w:p>
  <w:p w14:paraId="2208B48F" w14:textId="77777777" w:rsidR="00E02F3C" w:rsidRPr="00DD226D" w:rsidRDefault="0019186B" w:rsidP="00DB37C0">
    <w:pPr>
      <w:pStyle w:val="Sidfot"/>
    </w:pPr>
    <w:r w:rsidRPr="0019186B">
      <w:t xml:space="preserve">Växel 010 472 60 00, </w:t>
    </w:r>
    <w:hyperlink r:id="rId1" w:history="1">
      <w:r w:rsidRPr="0019186B">
        <w:rPr>
          <w:rStyle w:val="Hyperlnk"/>
        </w:rPr>
        <w:t>www.assemblin.</w:t>
      </w:r>
    </w:hyperlink>
    <w:r w:rsidRPr="0019186B">
      <w:t>com</w:t>
    </w:r>
    <w:r w:rsidR="004D70F4" w:rsidRPr="00DB37C0">
      <w:tab/>
    </w:r>
    <w:r w:rsidR="00E02F3C" w:rsidRPr="00EC76CF">
      <w:rPr>
        <w:sz w:val="20"/>
        <w:szCs w:val="20"/>
      </w:rPr>
      <w:fldChar w:fldCharType="begin"/>
    </w:r>
    <w:r w:rsidR="00E02F3C" w:rsidRPr="00EC76CF">
      <w:rPr>
        <w:sz w:val="20"/>
        <w:szCs w:val="20"/>
      </w:rPr>
      <w:instrText>PAGE   \* MERGEFORMAT</w:instrText>
    </w:r>
    <w:r w:rsidR="00E02F3C" w:rsidRPr="00EC76CF">
      <w:rPr>
        <w:sz w:val="20"/>
        <w:szCs w:val="20"/>
      </w:rPr>
      <w:fldChar w:fldCharType="separate"/>
    </w:r>
    <w:r w:rsidR="00DF74AC">
      <w:rPr>
        <w:noProof/>
        <w:sz w:val="20"/>
        <w:szCs w:val="20"/>
      </w:rPr>
      <w:t>2</w:t>
    </w:r>
    <w:r w:rsidR="00E02F3C" w:rsidRPr="00EC76CF">
      <w:rPr>
        <w:sz w:val="20"/>
        <w:szCs w:val="20"/>
      </w:rPr>
      <w:fldChar w:fldCharType="end"/>
    </w:r>
    <w:r w:rsidR="00EC76CF">
      <w:rPr>
        <w:sz w:val="20"/>
        <w:szCs w:val="20"/>
      </w:rPr>
      <w:t xml:space="preserve"> </w:t>
    </w:r>
    <w:r w:rsidR="00E02F3C" w:rsidRPr="00EC76CF">
      <w:rPr>
        <w:sz w:val="20"/>
        <w:szCs w:val="20"/>
      </w:rPr>
      <w:t>/</w:t>
    </w:r>
    <w:r w:rsidR="00EC76CF">
      <w:rPr>
        <w:sz w:val="20"/>
        <w:szCs w:val="20"/>
      </w:rPr>
      <w:t xml:space="preserve"> </w:t>
    </w:r>
    <w:r w:rsidR="00F636A6" w:rsidRPr="00EC76CF">
      <w:rPr>
        <w:sz w:val="20"/>
        <w:szCs w:val="20"/>
      </w:rPr>
      <w:fldChar w:fldCharType="begin"/>
    </w:r>
    <w:r w:rsidR="00F636A6" w:rsidRPr="00EC76CF">
      <w:rPr>
        <w:sz w:val="20"/>
        <w:szCs w:val="20"/>
      </w:rPr>
      <w:instrText xml:space="preserve"> NUMPAGES  \* Arabic  \* MERGEFORMAT </w:instrText>
    </w:r>
    <w:r w:rsidR="00F636A6" w:rsidRPr="00EC76CF">
      <w:rPr>
        <w:sz w:val="20"/>
        <w:szCs w:val="20"/>
      </w:rPr>
      <w:fldChar w:fldCharType="separate"/>
    </w:r>
    <w:r w:rsidR="00DF74AC">
      <w:rPr>
        <w:noProof/>
        <w:sz w:val="20"/>
        <w:szCs w:val="20"/>
      </w:rPr>
      <w:t>2</w:t>
    </w:r>
    <w:r w:rsidR="00F636A6" w:rsidRPr="00EC76CF">
      <w:rPr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285B3A" w14:textId="77777777" w:rsidR="004D70F4" w:rsidRPr="00942F8D" w:rsidRDefault="004D70F4" w:rsidP="00DB37C0">
    <w:pPr>
      <w:pStyle w:val="Sidfot"/>
      <w:rPr>
        <w:b/>
        <w:lang w:val="de-DE"/>
      </w:rPr>
    </w:pPr>
    <w:r w:rsidRPr="00942F8D">
      <w:rPr>
        <w:b/>
        <w:lang w:val="de-DE"/>
      </w:rPr>
      <w:t xml:space="preserve">Assemblin </w:t>
    </w:r>
    <w:r w:rsidR="00DF74AC">
      <w:rPr>
        <w:b/>
        <w:lang w:val="de-DE"/>
      </w:rPr>
      <w:t>Sweden</w:t>
    </w:r>
    <w:r w:rsidR="00942F8D" w:rsidRPr="00942F8D">
      <w:rPr>
        <w:b/>
        <w:lang w:val="de-DE"/>
      </w:rPr>
      <w:t xml:space="preserve"> </w:t>
    </w:r>
    <w:r w:rsidRPr="00942F8D">
      <w:rPr>
        <w:b/>
        <w:lang w:val="de-DE"/>
      </w:rPr>
      <w:t>AB</w:t>
    </w:r>
  </w:p>
  <w:p w14:paraId="1440AB85" w14:textId="77777777" w:rsidR="004D70F4" w:rsidRPr="00942F8D" w:rsidRDefault="004D70F4" w:rsidP="00DB37C0">
    <w:pPr>
      <w:pStyle w:val="Sidfot"/>
      <w:rPr>
        <w:lang w:val="de-DE"/>
      </w:rPr>
    </w:pPr>
    <w:proofErr w:type="spellStart"/>
    <w:r w:rsidRPr="00942F8D">
      <w:rPr>
        <w:lang w:val="de-DE"/>
      </w:rPr>
      <w:t>Västberga</w:t>
    </w:r>
    <w:proofErr w:type="spellEnd"/>
    <w:r w:rsidRPr="00942F8D">
      <w:rPr>
        <w:lang w:val="de-DE"/>
      </w:rPr>
      <w:t xml:space="preserve"> </w:t>
    </w:r>
    <w:proofErr w:type="spellStart"/>
    <w:r w:rsidRPr="00942F8D">
      <w:rPr>
        <w:lang w:val="de-DE"/>
      </w:rPr>
      <w:t>Allé</w:t>
    </w:r>
    <w:proofErr w:type="spellEnd"/>
    <w:r w:rsidRPr="00942F8D">
      <w:rPr>
        <w:lang w:val="de-DE"/>
      </w:rPr>
      <w:t xml:space="preserve"> 1</w:t>
    </w:r>
    <w:r w:rsidR="00DB37C0" w:rsidRPr="00942F8D">
      <w:rPr>
        <w:lang w:val="de-DE"/>
      </w:rPr>
      <w:t xml:space="preserve">, </w:t>
    </w:r>
    <w:r w:rsidRPr="00942F8D">
      <w:rPr>
        <w:lang w:val="de-DE"/>
      </w:rPr>
      <w:t xml:space="preserve">126 30 </w:t>
    </w:r>
    <w:proofErr w:type="spellStart"/>
    <w:r w:rsidRPr="00942F8D">
      <w:rPr>
        <w:lang w:val="de-DE"/>
      </w:rPr>
      <w:t>Hägersten</w:t>
    </w:r>
    <w:proofErr w:type="spellEnd"/>
  </w:p>
  <w:p w14:paraId="1000D2EE" w14:textId="77777777" w:rsidR="00E02F3C" w:rsidRPr="00DD226D" w:rsidRDefault="004D70F4" w:rsidP="00DB37C0">
    <w:pPr>
      <w:pStyle w:val="Sidfot"/>
    </w:pPr>
    <w:r w:rsidRPr="00B30235">
      <w:t>Växel 010 472 60 00</w:t>
    </w:r>
    <w:r w:rsidR="00DB37C0" w:rsidRPr="00B30235">
      <w:t xml:space="preserve">, </w:t>
    </w:r>
    <w:hyperlink r:id="rId1" w:history="1">
      <w:r w:rsidRPr="00B30235">
        <w:rPr>
          <w:rStyle w:val="Hyperlnk"/>
        </w:rPr>
        <w:t>www.assemblin.</w:t>
      </w:r>
    </w:hyperlink>
    <w:r w:rsidR="003F1141" w:rsidRPr="00B30235">
      <w:rPr>
        <w:rStyle w:val="Hyperlnk"/>
      </w:rPr>
      <w:t>com</w:t>
    </w:r>
    <w:r w:rsidRPr="00DB37C0">
      <w:tab/>
    </w:r>
    <w:r w:rsidR="00E02F3C" w:rsidRPr="00EC76CF">
      <w:rPr>
        <w:sz w:val="20"/>
        <w:szCs w:val="20"/>
      </w:rPr>
      <w:fldChar w:fldCharType="begin"/>
    </w:r>
    <w:r w:rsidR="00E02F3C" w:rsidRPr="00EC76CF">
      <w:rPr>
        <w:sz w:val="20"/>
        <w:szCs w:val="20"/>
      </w:rPr>
      <w:instrText>PAGE   \* MERGEFORMAT</w:instrText>
    </w:r>
    <w:r w:rsidR="00E02F3C" w:rsidRPr="00EC76CF">
      <w:rPr>
        <w:sz w:val="20"/>
        <w:szCs w:val="20"/>
      </w:rPr>
      <w:fldChar w:fldCharType="separate"/>
    </w:r>
    <w:r w:rsidR="00DF74AC">
      <w:rPr>
        <w:noProof/>
        <w:sz w:val="20"/>
        <w:szCs w:val="20"/>
      </w:rPr>
      <w:t>1</w:t>
    </w:r>
    <w:r w:rsidR="00E02F3C" w:rsidRPr="00EC76CF">
      <w:rPr>
        <w:sz w:val="20"/>
        <w:szCs w:val="20"/>
      </w:rPr>
      <w:fldChar w:fldCharType="end"/>
    </w:r>
    <w:r w:rsidR="00EC76CF">
      <w:rPr>
        <w:sz w:val="20"/>
        <w:szCs w:val="20"/>
      </w:rPr>
      <w:t xml:space="preserve"> </w:t>
    </w:r>
    <w:r w:rsidR="00E02F3C" w:rsidRPr="00EC76CF">
      <w:rPr>
        <w:sz w:val="20"/>
        <w:szCs w:val="20"/>
      </w:rPr>
      <w:t>/</w:t>
    </w:r>
    <w:r w:rsidR="00EC76CF">
      <w:rPr>
        <w:sz w:val="20"/>
        <w:szCs w:val="20"/>
      </w:rPr>
      <w:t xml:space="preserve"> </w:t>
    </w:r>
    <w:r w:rsidR="00F636A6" w:rsidRPr="00EC76CF">
      <w:rPr>
        <w:sz w:val="20"/>
        <w:szCs w:val="20"/>
      </w:rPr>
      <w:fldChar w:fldCharType="begin"/>
    </w:r>
    <w:r w:rsidR="00F636A6" w:rsidRPr="00EC76CF">
      <w:rPr>
        <w:sz w:val="20"/>
        <w:szCs w:val="20"/>
      </w:rPr>
      <w:instrText xml:space="preserve"> NUMPAGES  \* Arabic  \* MERGEFORMAT </w:instrText>
    </w:r>
    <w:r w:rsidR="00F636A6" w:rsidRPr="00EC76CF">
      <w:rPr>
        <w:sz w:val="20"/>
        <w:szCs w:val="20"/>
      </w:rPr>
      <w:fldChar w:fldCharType="separate"/>
    </w:r>
    <w:r w:rsidR="00DF74AC">
      <w:rPr>
        <w:noProof/>
        <w:sz w:val="20"/>
        <w:szCs w:val="20"/>
      </w:rPr>
      <w:t>2</w:t>
    </w:r>
    <w:r w:rsidR="00F636A6" w:rsidRPr="00EC76CF">
      <w:rPr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BEE4A6" w14:textId="77777777" w:rsidR="00AD0586" w:rsidRDefault="00AD0586" w:rsidP="00BF52E0">
      <w:pPr>
        <w:spacing w:line="240" w:lineRule="auto"/>
      </w:pPr>
      <w:r>
        <w:separator/>
      </w:r>
    </w:p>
  </w:footnote>
  <w:footnote w:type="continuationSeparator" w:id="0">
    <w:p w14:paraId="3EEF08C9" w14:textId="77777777" w:rsidR="00AD0586" w:rsidRDefault="00AD0586" w:rsidP="00BF52E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7B11BA" w14:textId="77777777" w:rsidR="00E02F3C" w:rsidRDefault="00EC76CF">
    <w:pPr>
      <w:pStyle w:val="Sidhuvud"/>
    </w:pPr>
    <w:r>
      <w:rPr>
        <w:noProof/>
        <w:lang w:val="sv-SE" w:eastAsia="sv-SE"/>
      </w:rPr>
      <w:drawing>
        <wp:anchor distT="0" distB="0" distL="114300" distR="114300" simplePos="0" relativeHeight="251668480" behindDoc="0" locked="1" layoutInCell="1" allowOverlap="1" wp14:anchorId="464468A2" wp14:editId="496EF8BA">
          <wp:simplePos x="0" y="0"/>
          <wp:positionH relativeFrom="page">
            <wp:posOffset>723900</wp:posOffset>
          </wp:positionH>
          <wp:positionV relativeFrom="page">
            <wp:posOffset>314960</wp:posOffset>
          </wp:positionV>
          <wp:extent cx="1195070" cy="203200"/>
          <wp:effectExtent l="0" t="0" r="5080" b="6350"/>
          <wp:wrapNone/>
          <wp:docPr id="31" name="Bildobjekt 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ssemblin_Wordmark_Green_RGB.wm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5070" cy="203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D70F4">
      <w:rPr>
        <w:noProof/>
        <w:lang w:val="sv-SE" w:eastAsia="sv-SE"/>
      </w:rPr>
      <w:drawing>
        <wp:anchor distT="0" distB="0" distL="114300" distR="114300" simplePos="0" relativeHeight="251666432" behindDoc="0" locked="0" layoutInCell="1" allowOverlap="1" wp14:anchorId="4148DB4D" wp14:editId="2311E9BF">
          <wp:simplePos x="0" y="0"/>
          <wp:positionH relativeFrom="column">
            <wp:posOffset>-2177415</wp:posOffset>
          </wp:positionH>
          <wp:positionV relativeFrom="paragraph">
            <wp:posOffset>33020</wp:posOffset>
          </wp:positionV>
          <wp:extent cx="1195070" cy="205105"/>
          <wp:effectExtent l="0" t="0" r="5080" b="4445"/>
          <wp:wrapNone/>
          <wp:docPr id="32" name="Bildobjekt 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ssemblin_Wordmark_Green_RGB.wmf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5070" cy="2051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D70F4">
      <w:rPr>
        <w:noProof/>
        <w:lang w:val="sv-SE" w:eastAsia="sv-SE"/>
      </w:rPr>
      <w:drawing>
        <wp:anchor distT="0" distB="0" distL="114300" distR="114300" simplePos="0" relativeHeight="251667456" behindDoc="0" locked="1" layoutInCell="1" allowOverlap="1" wp14:anchorId="014116E3" wp14:editId="3917B56B">
          <wp:simplePos x="0" y="0"/>
          <wp:positionH relativeFrom="page">
            <wp:posOffset>6472555</wp:posOffset>
          </wp:positionH>
          <wp:positionV relativeFrom="page">
            <wp:posOffset>329565</wp:posOffset>
          </wp:positionV>
          <wp:extent cx="766445" cy="939165"/>
          <wp:effectExtent l="0" t="0" r="0" b="0"/>
          <wp:wrapNone/>
          <wp:docPr id="33" name="Bildobjekt 3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ssemblin_Symbol_Green_RGB.wmf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6445" cy="9391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7CF8C6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F9833BD"/>
    <w:multiLevelType w:val="hybridMultilevel"/>
    <w:tmpl w:val="315878BE"/>
    <w:lvl w:ilvl="0" w:tplc="81AAB654">
      <w:start w:val="1"/>
      <w:numFmt w:val="bullet"/>
      <w:lvlText w:val="•"/>
      <w:lvlJc w:val="left"/>
      <w:pPr>
        <w:ind w:left="720" w:hanging="360"/>
      </w:pPr>
      <w:rPr>
        <w:rFonts w:ascii="Calibre Regular" w:hAnsi="Calibre Regular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5972FA"/>
    <w:multiLevelType w:val="multilevel"/>
    <w:tmpl w:val="BBB6BB0A"/>
    <w:lvl w:ilvl="0">
      <w:start w:val="1"/>
      <w:numFmt w:val="bullet"/>
      <w:pStyle w:val="Punktlista"/>
      <w:lvlText w:val="•"/>
      <w:lvlJc w:val="left"/>
      <w:pPr>
        <w:ind w:left="227" w:hanging="227"/>
      </w:pPr>
      <w:rPr>
        <w:rFonts w:ascii="Arial" w:hAnsi="Arial" w:hint="default"/>
      </w:rPr>
    </w:lvl>
    <w:lvl w:ilvl="1">
      <w:start w:val="1"/>
      <w:numFmt w:val="bullet"/>
      <w:lvlText w:val="o"/>
      <w:lvlJc w:val="left"/>
      <w:pPr>
        <w:ind w:left="454" w:hanging="227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681" w:hanging="22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908" w:hanging="227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135" w:hanging="227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1362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1589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1816" w:hanging="227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2043" w:hanging="227"/>
      </w:pPr>
      <w:rPr>
        <w:rFonts w:ascii="Wingdings" w:hAnsi="Wingdings" w:hint="default"/>
      </w:rPr>
    </w:lvl>
  </w:abstractNum>
  <w:abstractNum w:abstractNumId="3" w15:restartNumberingAfterBreak="0">
    <w:nsid w:val="2BF22AA8"/>
    <w:multiLevelType w:val="hybridMultilevel"/>
    <w:tmpl w:val="2DC8D83C"/>
    <w:lvl w:ilvl="0" w:tplc="9FBA40B2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03037E"/>
    <w:multiLevelType w:val="hybridMultilevel"/>
    <w:tmpl w:val="6EAAF6E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1441E1"/>
    <w:multiLevelType w:val="multilevel"/>
    <w:tmpl w:val="2DC8D83C"/>
    <w:lvl w:ilvl="0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embedSystemFonts/>
  <w:activeWritingStyle w:appName="MSWord" w:lang="nb-NO" w:vendorID="64" w:dllVersion="6" w:nlCheck="1" w:checkStyle="0"/>
  <w:activeWritingStyle w:appName="MSWord" w:lang="sv-SE" w:vendorID="64" w:dllVersion="0" w:nlCheck="1" w:checkStyle="0"/>
  <w:activeWritingStyle w:appName="MSWord" w:lang="de-DE" w:vendorID="64" w:dllVersion="0" w:nlCheck="1" w:checkStyle="0"/>
  <w:activeWritingStyle w:appName="MSWord" w:lang="nb-NO" w:vendorID="64" w:dllVersion="0" w:nlCheck="1" w:checkStyle="0"/>
  <w:activeWritingStyle w:appName="MSWord" w:lang="en-US" w:vendorID="64" w:dllVersion="0" w:nlCheck="1" w:checkStyle="0"/>
  <w:proofState w:spelling="clean" w:grammar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5F26"/>
    <w:rsid w:val="0004556D"/>
    <w:rsid w:val="00056E6A"/>
    <w:rsid w:val="000A057F"/>
    <w:rsid w:val="000D09C0"/>
    <w:rsid w:val="000F02D0"/>
    <w:rsid w:val="00175CCA"/>
    <w:rsid w:val="00183D3B"/>
    <w:rsid w:val="00190CD9"/>
    <w:rsid w:val="0019186B"/>
    <w:rsid w:val="0019241E"/>
    <w:rsid w:val="00194C79"/>
    <w:rsid w:val="001F314D"/>
    <w:rsid w:val="002168CA"/>
    <w:rsid w:val="002D5230"/>
    <w:rsid w:val="0030389F"/>
    <w:rsid w:val="00333C1B"/>
    <w:rsid w:val="00343CCE"/>
    <w:rsid w:val="0035026C"/>
    <w:rsid w:val="003904F0"/>
    <w:rsid w:val="003E0342"/>
    <w:rsid w:val="003F1141"/>
    <w:rsid w:val="003F7013"/>
    <w:rsid w:val="0041030D"/>
    <w:rsid w:val="00412476"/>
    <w:rsid w:val="00445F07"/>
    <w:rsid w:val="00496D19"/>
    <w:rsid w:val="004A4124"/>
    <w:rsid w:val="004C2EC6"/>
    <w:rsid w:val="004D175B"/>
    <w:rsid w:val="004D70F4"/>
    <w:rsid w:val="004E39A7"/>
    <w:rsid w:val="004F1A6C"/>
    <w:rsid w:val="00521A6C"/>
    <w:rsid w:val="00565F2C"/>
    <w:rsid w:val="00572098"/>
    <w:rsid w:val="005845EA"/>
    <w:rsid w:val="00584C3C"/>
    <w:rsid w:val="0059225A"/>
    <w:rsid w:val="0059764D"/>
    <w:rsid w:val="005C584A"/>
    <w:rsid w:val="006222D6"/>
    <w:rsid w:val="00633779"/>
    <w:rsid w:val="0065772A"/>
    <w:rsid w:val="006715E3"/>
    <w:rsid w:val="006910A0"/>
    <w:rsid w:val="006A76A9"/>
    <w:rsid w:val="00713DBA"/>
    <w:rsid w:val="00717E3B"/>
    <w:rsid w:val="00732AFF"/>
    <w:rsid w:val="007533C8"/>
    <w:rsid w:val="00763085"/>
    <w:rsid w:val="007E7A19"/>
    <w:rsid w:val="00837701"/>
    <w:rsid w:val="008607A5"/>
    <w:rsid w:val="00871684"/>
    <w:rsid w:val="00890602"/>
    <w:rsid w:val="008C49A3"/>
    <w:rsid w:val="00942F8D"/>
    <w:rsid w:val="009551C7"/>
    <w:rsid w:val="00956341"/>
    <w:rsid w:val="009800A3"/>
    <w:rsid w:val="009C3F6F"/>
    <w:rsid w:val="00A24F7E"/>
    <w:rsid w:val="00A27B62"/>
    <w:rsid w:val="00A32AB2"/>
    <w:rsid w:val="00A57A77"/>
    <w:rsid w:val="00AB791C"/>
    <w:rsid w:val="00AD0586"/>
    <w:rsid w:val="00AF6899"/>
    <w:rsid w:val="00B30235"/>
    <w:rsid w:val="00B42DAE"/>
    <w:rsid w:val="00B45F26"/>
    <w:rsid w:val="00BA70A4"/>
    <w:rsid w:val="00BD495B"/>
    <w:rsid w:val="00BF52E0"/>
    <w:rsid w:val="00C47F84"/>
    <w:rsid w:val="00C515CB"/>
    <w:rsid w:val="00C801E0"/>
    <w:rsid w:val="00CA202C"/>
    <w:rsid w:val="00CC0AA1"/>
    <w:rsid w:val="00CC3D40"/>
    <w:rsid w:val="00CC6001"/>
    <w:rsid w:val="00DB37C0"/>
    <w:rsid w:val="00DD226D"/>
    <w:rsid w:val="00DF74AC"/>
    <w:rsid w:val="00E02F3C"/>
    <w:rsid w:val="00E162CF"/>
    <w:rsid w:val="00E51B63"/>
    <w:rsid w:val="00EC76CF"/>
    <w:rsid w:val="00F169EF"/>
    <w:rsid w:val="00F34EBC"/>
    <w:rsid w:val="00F636A6"/>
    <w:rsid w:val="00F90478"/>
    <w:rsid w:val="00FA7B40"/>
    <w:rsid w:val="00FE2F6C"/>
    <w:rsid w:val="00FE4508"/>
    <w:rsid w:val="00FF4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AA77A54"/>
  <w15:docId w15:val="{95369CAE-F708-4D53-8582-7318C04AD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lang w:val="sv-SE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qFormat="1"/>
    <w:lsdException w:name="heading 4" w:semiHidden="1" w:qFormat="1"/>
    <w:lsdException w:name="heading 5" w:semiHidden="1" w:qFormat="1"/>
    <w:lsdException w:name="heading 6" w:semiHidden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/>
    <w:lsdException w:name="Emphasis" w:semiHidden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B37C0"/>
    <w:pPr>
      <w:spacing w:line="230" w:lineRule="exact"/>
    </w:pPr>
    <w:rPr>
      <w:rFonts w:asciiTheme="minorHAnsi" w:hAnsiTheme="minorHAnsi"/>
      <w:szCs w:val="24"/>
      <w:lang w:eastAsia="ja-JP"/>
    </w:rPr>
  </w:style>
  <w:style w:type="paragraph" w:styleId="Rubrik1">
    <w:name w:val="heading 1"/>
    <w:basedOn w:val="Normal"/>
    <w:next w:val="Normal"/>
    <w:link w:val="Rubrik1Char"/>
    <w:qFormat/>
    <w:rsid w:val="0004556D"/>
    <w:pPr>
      <w:keepNext/>
      <w:keepLines/>
      <w:spacing w:after="120" w:line="240" w:lineRule="auto"/>
      <w:outlineLvl w:val="0"/>
    </w:pPr>
    <w:rPr>
      <w:rFonts w:asciiTheme="majorHAnsi" w:eastAsiaTheme="majorEastAsia" w:hAnsiTheme="majorHAnsi" w:cstheme="majorBidi"/>
      <w:b/>
      <w:bCs/>
      <w:color w:val="1E5A5A" w:themeColor="accent3"/>
      <w:sz w:val="32"/>
      <w:szCs w:val="28"/>
    </w:rPr>
  </w:style>
  <w:style w:type="paragraph" w:styleId="Rubrik2">
    <w:name w:val="heading 2"/>
    <w:basedOn w:val="Normal"/>
    <w:next w:val="Normal"/>
    <w:link w:val="Rubrik2Char"/>
    <w:qFormat/>
    <w:rsid w:val="00F636A6"/>
    <w:pPr>
      <w:outlineLvl w:val="1"/>
    </w:pPr>
    <w:rPr>
      <w:rFonts w:asciiTheme="majorHAnsi" w:hAnsiTheme="majorHAnsi"/>
      <w:b/>
      <w:lang w:val="fi-FI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rsid w:val="00E02F3C"/>
    <w:pPr>
      <w:tabs>
        <w:tab w:val="center" w:pos="4536"/>
        <w:tab w:val="right" w:pos="9072"/>
      </w:tabs>
      <w:spacing w:line="200" w:lineRule="exact"/>
    </w:pPr>
    <w:rPr>
      <w:color w:val="1E5A5A"/>
      <w:sz w:val="16"/>
      <w:lang w:val="en-US"/>
    </w:rPr>
  </w:style>
  <w:style w:type="character" w:customStyle="1" w:styleId="SidhuvudChar">
    <w:name w:val="Sidhuvud Char"/>
    <w:basedOn w:val="Standardstycketeckensnitt"/>
    <w:link w:val="Sidhuvud"/>
    <w:rsid w:val="00E02F3C"/>
    <w:rPr>
      <w:rFonts w:asciiTheme="minorHAnsi" w:hAnsiTheme="minorHAnsi"/>
      <w:color w:val="1E5A5A"/>
      <w:sz w:val="16"/>
      <w:szCs w:val="24"/>
      <w:lang w:val="en-US" w:eastAsia="ja-JP"/>
    </w:rPr>
  </w:style>
  <w:style w:type="paragraph" w:styleId="Sidfot">
    <w:name w:val="footer"/>
    <w:basedOn w:val="Normal"/>
    <w:link w:val="SidfotChar"/>
    <w:rsid w:val="00DB37C0"/>
    <w:pPr>
      <w:tabs>
        <w:tab w:val="right" w:pos="10275"/>
      </w:tabs>
      <w:spacing w:line="200" w:lineRule="exact"/>
    </w:pPr>
    <w:rPr>
      <w:color w:val="000000" w:themeColor="text1"/>
      <w:sz w:val="16"/>
    </w:rPr>
  </w:style>
  <w:style w:type="character" w:customStyle="1" w:styleId="SidfotChar">
    <w:name w:val="Sidfot Char"/>
    <w:basedOn w:val="Standardstycketeckensnitt"/>
    <w:link w:val="Sidfot"/>
    <w:rsid w:val="00DB37C0"/>
    <w:rPr>
      <w:rFonts w:asciiTheme="minorHAnsi" w:hAnsiTheme="minorHAnsi"/>
      <w:color w:val="000000" w:themeColor="text1"/>
      <w:sz w:val="16"/>
      <w:szCs w:val="24"/>
      <w:lang w:eastAsia="ja-JP"/>
    </w:rPr>
  </w:style>
  <w:style w:type="character" w:styleId="Hyperlnk">
    <w:name w:val="Hyperlink"/>
    <w:basedOn w:val="Standardstycketeckensnitt"/>
    <w:rsid w:val="00DB37C0"/>
    <w:rPr>
      <w:color w:val="000000" w:themeColor="text1"/>
      <w:u w:val="none"/>
    </w:rPr>
  </w:style>
  <w:style w:type="paragraph" w:styleId="Ballongtext">
    <w:name w:val="Balloon Text"/>
    <w:basedOn w:val="Normal"/>
    <w:link w:val="BallongtextChar"/>
    <w:semiHidden/>
    <w:rsid w:val="00056E6A"/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semiHidden/>
    <w:rsid w:val="00CC3D40"/>
    <w:rPr>
      <w:rFonts w:ascii="Tahoma" w:hAnsi="Tahoma" w:cs="Tahoma"/>
      <w:sz w:val="16"/>
      <w:szCs w:val="16"/>
      <w:lang w:eastAsia="ja-JP"/>
    </w:rPr>
  </w:style>
  <w:style w:type="table" w:styleId="Tabellrutnt">
    <w:name w:val="Table Grid"/>
    <w:basedOn w:val="Normaltabell"/>
    <w:uiPriority w:val="39"/>
    <w:rsid w:val="00AB79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ubrik1Char">
    <w:name w:val="Rubrik 1 Char"/>
    <w:basedOn w:val="Standardstycketeckensnitt"/>
    <w:link w:val="Rubrik1"/>
    <w:rsid w:val="0004556D"/>
    <w:rPr>
      <w:rFonts w:asciiTheme="majorHAnsi" w:eastAsiaTheme="majorEastAsia" w:hAnsiTheme="majorHAnsi" w:cstheme="majorBidi"/>
      <w:b/>
      <w:bCs/>
      <w:color w:val="1E5A5A" w:themeColor="accent3"/>
      <w:sz w:val="32"/>
      <w:szCs w:val="28"/>
      <w:lang w:eastAsia="ja-JP"/>
    </w:rPr>
  </w:style>
  <w:style w:type="paragraph" w:styleId="Punktlista">
    <w:name w:val="List Bullet"/>
    <w:basedOn w:val="Normal"/>
    <w:qFormat/>
    <w:rsid w:val="00CC3D40"/>
    <w:pPr>
      <w:numPr>
        <w:numId w:val="5"/>
      </w:numPr>
    </w:pPr>
    <w:rPr>
      <w:lang w:val="en-US"/>
    </w:rPr>
  </w:style>
  <w:style w:type="character" w:customStyle="1" w:styleId="Rubrik2Char">
    <w:name w:val="Rubrik 2 Char"/>
    <w:basedOn w:val="Standardstycketeckensnitt"/>
    <w:link w:val="Rubrik2"/>
    <w:rsid w:val="00F636A6"/>
    <w:rPr>
      <w:rFonts w:asciiTheme="majorHAnsi" w:hAnsiTheme="majorHAnsi"/>
      <w:b/>
      <w:szCs w:val="24"/>
      <w:lang w:val="fi-FI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20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assemblin.se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assemblin.se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wmf"/><Relationship Id="rId2" Type="http://schemas.openxmlformats.org/officeDocument/2006/relationships/image" Target="media/image2.wmf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rlo01\Downloads\_globalassets_group-functions_communications_office-mallar_word-template_sverige_dokumentmallar_assemblin-el-ab_document-template_color_160419.dotx" TargetMode="External"/></Relationships>
</file>

<file path=word/theme/theme1.xml><?xml version="1.0" encoding="utf-8"?>
<a:theme xmlns:a="http://schemas.openxmlformats.org/drawingml/2006/main" name="Office-tema">
  <a:themeElements>
    <a:clrScheme name="Assemblin">
      <a:dk1>
        <a:sysClr val="windowText" lastClr="000000"/>
      </a:dk1>
      <a:lt1>
        <a:sysClr val="window" lastClr="FFFFFF"/>
      </a:lt1>
      <a:dk2>
        <a:srgbClr val="9E9E9E"/>
      </a:dk2>
      <a:lt2>
        <a:srgbClr val="ECECEC"/>
      </a:lt2>
      <a:accent1>
        <a:srgbClr val="003A3A"/>
      </a:accent1>
      <a:accent2>
        <a:srgbClr val="FFE233"/>
      </a:accent2>
      <a:accent3>
        <a:srgbClr val="1E5A5A"/>
      </a:accent3>
      <a:accent4>
        <a:srgbClr val="387373"/>
      </a:accent4>
      <a:accent5>
        <a:srgbClr val="619696"/>
      </a:accent5>
      <a:accent6>
        <a:srgbClr val="94BCBB"/>
      </a:accent6>
      <a:hlink>
        <a:srgbClr val="1E5A5A"/>
      </a:hlink>
      <a:folHlink>
        <a:srgbClr val="9E9E9E"/>
      </a:folHlink>
    </a:clrScheme>
    <a:fontScheme name="Anpassat 6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_globalassets_group-functions_communications_office-mallar_word-template_sverige_dokumentmallar_assemblin-el-ab_document-template_color_160419.dotx</Template>
  <TotalTime>4</TotalTime>
  <Pages>5</Pages>
  <Words>1276</Words>
  <Characters>6767</Characters>
  <Application>Microsoft Office Word</Application>
  <DocSecurity>0</DocSecurity>
  <Lines>56</Lines>
  <Paragraphs>16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Fredrik Loqvist</dc:creator>
  <cp:lastModifiedBy>Anders Carlsson</cp:lastModifiedBy>
  <cp:revision>4</cp:revision>
  <dcterms:created xsi:type="dcterms:W3CDTF">2021-01-22T14:42:00Z</dcterms:created>
  <dcterms:modified xsi:type="dcterms:W3CDTF">2021-01-22T14:50:00Z</dcterms:modified>
</cp:coreProperties>
</file>